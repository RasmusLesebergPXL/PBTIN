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8C367" w14:textId="277F6146" w:rsidR="004D36D7" w:rsidRPr="00FD4A68" w:rsidRDefault="0034057A" w:rsidP="009E755D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1711D7E643374B8AA0F0D5933D01BCB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155246">
            <w:t xml:space="preserve">Lab - Configure VLANs and </w:t>
          </w:r>
          <w:proofErr w:type="spellStart"/>
          <w:r w:rsidR="00155246">
            <w:t>Trunking</w:t>
          </w:r>
          <w:proofErr w:type="spellEnd"/>
        </w:sdtContent>
      </w:sdt>
    </w:p>
    <w:p w14:paraId="73331D9B" w14:textId="77777777" w:rsidR="009440C6" w:rsidRDefault="009440C6" w:rsidP="00665FC9">
      <w:pPr>
        <w:pStyle w:val="Heading1"/>
      </w:pPr>
      <w:r>
        <w:t>Topology</w:t>
      </w:r>
    </w:p>
    <w:p w14:paraId="3E5326B4" w14:textId="03D2D17E" w:rsidR="0044581D" w:rsidRDefault="0044581D" w:rsidP="009440C6">
      <w:pPr>
        <w:pStyle w:val="Visual"/>
      </w:pPr>
      <w:r>
        <w:rPr>
          <w:noProof/>
        </w:rPr>
        <w:drawing>
          <wp:inline distT="0" distB="0" distL="0" distR="0" wp14:anchorId="297B2F9B" wp14:editId="41DB8917">
            <wp:extent cx="6041390" cy="774065"/>
            <wp:effectExtent l="0" t="0" r="0" b="6985"/>
            <wp:docPr id="6" name="Picture 6" descr="This topology has 2 PCs and 2 switches. PC-A is connected S1 F0/6. S1 F0/1 is  connected to S2 F0/1. Pc-B is connected to S2 F0/1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390" cy="774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7B9E3C" w14:textId="77777777" w:rsidR="009440C6" w:rsidRPr="00BB73FF" w:rsidRDefault="009440C6" w:rsidP="00665FC9">
      <w:pPr>
        <w:pStyle w:val="Heading1"/>
      </w:pPr>
      <w:r w:rsidRPr="00BB73FF">
        <w:t>Addressing Table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, and default gateway."/>
      </w:tblPr>
      <w:tblGrid>
        <w:gridCol w:w="1998"/>
        <w:gridCol w:w="1998"/>
        <w:gridCol w:w="1998"/>
        <w:gridCol w:w="1998"/>
        <w:gridCol w:w="1998"/>
      </w:tblGrid>
      <w:tr w:rsidR="009440C6" w14:paraId="6BC67600" w14:textId="77777777" w:rsidTr="00EF659C">
        <w:trPr>
          <w:cantSplit/>
          <w:jc w:val="center"/>
        </w:trPr>
        <w:tc>
          <w:tcPr>
            <w:tcW w:w="19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0723D90" w14:textId="77777777" w:rsidR="009440C6" w:rsidRPr="00E87D62" w:rsidRDefault="009440C6" w:rsidP="009440C6">
            <w:pPr>
              <w:pStyle w:val="TableHeading"/>
            </w:pPr>
            <w:r w:rsidRPr="00E87D62">
              <w:t>Device</w:t>
            </w:r>
          </w:p>
        </w:tc>
        <w:tc>
          <w:tcPr>
            <w:tcW w:w="19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9B08803" w14:textId="77777777" w:rsidR="009440C6" w:rsidRPr="00E87D62" w:rsidRDefault="009440C6" w:rsidP="009440C6">
            <w:pPr>
              <w:pStyle w:val="TableHeading"/>
            </w:pPr>
            <w:r w:rsidRPr="00E87D62">
              <w:t>Interface</w:t>
            </w:r>
          </w:p>
        </w:tc>
        <w:tc>
          <w:tcPr>
            <w:tcW w:w="19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45EDEF8" w14:textId="77777777" w:rsidR="009440C6" w:rsidRPr="00E87D62" w:rsidRDefault="009440C6" w:rsidP="009440C6">
            <w:pPr>
              <w:pStyle w:val="TableHeading"/>
            </w:pPr>
            <w:r w:rsidRPr="00E87D62">
              <w:t>IP Address</w:t>
            </w:r>
          </w:p>
        </w:tc>
        <w:tc>
          <w:tcPr>
            <w:tcW w:w="19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69C7795" w14:textId="77777777" w:rsidR="009440C6" w:rsidRPr="00E87D62" w:rsidRDefault="009440C6" w:rsidP="009440C6">
            <w:pPr>
              <w:pStyle w:val="TableHeading"/>
            </w:pPr>
            <w:r w:rsidRPr="00E87D62">
              <w:t>Subnet Mask</w:t>
            </w:r>
          </w:p>
        </w:tc>
        <w:tc>
          <w:tcPr>
            <w:tcW w:w="19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BA45E66" w14:textId="77777777" w:rsidR="009440C6" w:rsidRPr="00E87D62" w:rsidRDefault="009440C6" w:rsidP="009440C6">
            <w:pPr>
              <w:pStyle w:val="TableHeading"/>
            </w:pPr>
            <w:r w:rsidRPr="00E87D62">
              <w:t>Default Gateway</w:t>
            </w:r>
          </w:p>
        </w:tc>
      </w:tr>
      <w:tr w:rsidR="009440C6" w14:paraId="66362E04" w14:textId="77777777" w:rsidTr="00EF659C">
        <w:trPr>
          <w:cantSplit/>
          <w:jc w:val="center"/>
        </w:trPr>
        <w:tc>
          <w:tcPr>
            <w:tcW w:w="1998" w:type="dxa"/>
            <w:vAlign w:val="bottom"/>
          </w:tcPr>
          <w:p w14:paraId="37A9BD16" w14:textId="77777777" w:rsidR="009440C6" w:rsidRPr="00E87D62" w:rsidRDefault="009440C6" w:rsidP="009440C6">
            <w:pPr>
              <w:pStyle w:val="TableText"/>
            </w:pPr>
            <w:r>
              <w:t>S1</w:t>
            </w:r>
          </w:p>
        </w:tc>
        <w:tc>
          <w:tcPr>
            <w:tcW w:w="1998" w:type="dxa"/>
            <w:vAlign w:val="bottom"/>
          </w:tcPr>
          <w:p w14:paraId="05C7BBCE" w14:textId="77777777" w:rsidR="009440C6" w:rsidRPr="00E87D62" w:rsidRDefault="009440C6" w:rsidP="009440C6">
            <w:pPr>
              <w:pStyle w:val="TableText"/>
            </w:pPr>
            <w:r>
              <w:t>VLAN 1</w:t>
            </w:r>
          </w:p>
        </w:tc>
        <w:tc>
          <w:tcPr>
            <w:tcW w:w="1998" w:type="dxa"/>
            <w:vAlign w:val="bottom"/>
          </w:tcPr>
          <w:p w14:paraId="5A7C73E6" w14:textId="77777777" w:rsidR="009440C6" w:rsidRPr="00E87D62" w:rsidRDefault="009440C6" w:rsidP="009440C6">
            <w:pPr>
              <w:pStyle w:val="TableText"/>
            </w:pPr>
            <w:r>
              <w:t>192.168.1.11</w:t>
            </w:r>
          </w:p>
        </w:tc>
        <w:tc>
          <w:tcPr>
            <w:tcW w:w="1998" w:type="dxa"/>
            <w:vAlign w:val="bottom"/>
          </w:tcPr>
          <w:p w14:paraId="737722E1" w14:textId="77777777" w:rsidR="009440C6" w:rsidRPr="00E87D62" w:rsidRDefault="009440C6" w:rsidP="009440C6">
            <w:pPr>
              <w:pStyle w:val="TableText"/>
            </w:pPr>
            <w:r>
              <w:t>255.255.255.0</w:t>
            </w:r>
          </w:p>
        </w:tc>
        <w:tc>
          <w:tcPr>
            <w:tcW w:w="1998" w:type="dxa"/>
            <w:vAlign w:val="bottom"/>
          </w:tcPr>
          <w:p w14:paraId="3C821A42" w14:textId="77777777" w:rsidR="009440C6" w:rsidRPr="00E87D62" w:rsidRDefault="009440C6" w:rsidP="009440C6">
            <w:pPr>
              <w:pStyle w:val="TableText"/>
            </w:pPr>
            <w:r>
              <w:t>N/A</w:t>
            </w:r>
          </w:p>
        </w:tc>
      </w:tr>
      <w:tr w:rsidR="009440C6" w14:paraId="0B0CF840" w14:textId="77777777" w:rsidTr="00EF659C">
        <w:trPr>
          <w:cantSplit/>
          <w:jc w:val="center"/>
        </w:trPr>
        <w:tc>
          <w:tcPr>
            <w:tcW w:w="1998" w:type="dxa"/>
            <w:vAlign w:val="bottom"/>
          </w:tcPr>
          <w:p w14:paraId="479039B4" w14:textId="77777777" w:rsidR="009440C6" w:rsidRPr="00E87D62" w:rsidRDefault="009440C6" w:rsidP="009440C6">
            <w:pPr>
              <w:pStyle w:val="TableText"/>
            </w:pPr>
            <w:r>
              <w:t>S2</w:t>
            </w:r>
          </w:p>
        </w:tc>
        <w:tc>
          <w:tcPr>
            <w:tcW w:w="1998" w:type="dxa"/>
            <w:vAlign w:val="bottom"/>
          </w:tcPr>
          <w:p w14:paraId="0302779A" w14:textId="77777777" w:rsidR="009440C6" w:rsidRPr="00E87D62" w:rsidRDefault="009440C6" w:rsidP="009440C6">
            <w:pPr>
              <w:pStyle w:val="TableText"/>
            </w:pPr>
            <w:r>
              <w:t>VLAN 1</w:t>
            </w:r>
          </w:p>
        </w:tc>
        <w:tc>
          <w:tcPr>
            <w:tcW w:w="1998" w:type="dxa"/>
            <w:vAlign w:val="bottom"/>
          </w:tcPr>
          <w:p w14:paraId="10B2EDD2" w14:textId="77777777" w:rsidR="009440C6" w:rsidRPr="00E87D62" w:rsidRDefault="009440C6" w:rsidP="009440C6">
            <w:pPr>
              <w:pStyle w:val="TableText"/>
            </w:pPr>
            <w:r>
              <w:t>192.168.1.12</w:t>
            </w:r>
          </w:p>
        </w:tc>
        <w:tc>
          <w:tcPr>
            <w:tcW w:w="1998" w:type="dxa"/>
            <w:vAlign w:val="bottom"/>
          </w:tcPr>
          <w:p w14:paraId="3B5A3E79" w14:textId="77777777" w:rsidR="009440C6" w:rsidRPr="00E87D62" w:rsidRDefault="009440C6" w:rsidP="009440C6">
            <w:pPr>
              <w:pStyle w:val="TableText"/>
            </w:pPr>
            <w:r>
              <w:t>255.255.255.0</w:t>
            </w:r>
          </w:p>
        </w:tc>
        <w:tc>
          <w:tcPr>
            <w:tcW w:w="1998" w:type="dxa"/>
            <w:vAlign w:val="bottom"/>
          </w:tcPr>
          <w:p w14:paraId="101B86BF" w14:textId="77777777" w:rsidR="009440C6" w:rsidRPr="00E87D62" w:rsidRDefault="009440C6" w:rsidP="009440C6">
            <w:pPr>
              <w:pStyle w:val="TableText"/>
            </w:pPr>
            <w:r>
              <w:t>N/A</w:t>
            </w:r>
          </w:p>
        </w:tc>
      </w:tr>
      <w:tr w:rsidR="009440C6" w14:paraId="154A5C11" w14:textId="77777777" w:rsidTr="00EF659C">
        <w:trPr>
          <w:cantSplit/>
          <w:jc w:val="center"/>
        </w:trPr>
        <w:tc>
          <w:tcPr>
            <w:tcW w:w="1998" w:type="dxa"/>
            <w:vAlign w:val="bottom"/>
          </w:tcPr>
          <w:p w14:paraId="0B9C5ED5" w14:textId="77777777" w:rsidR="009440C6" w:rsidRPr="00E87D62" w:rsidRDefault="009440C6" w:rsidP="009440C6">
            <w:pPr>
              <w:pStyle w:val="TableText"/>
            </w:pPr>
            <w:r w:rsidRPr="00E87D62">
              <w:t>PC-A</w:t>
            </w:r>
          </w:p>
        </w:tc>
        <w:tc>
          <w:tcPr>
            <w:tcW w:w="1998" w:type="dxa"/>
            <w:vAlign w:val="bottom"/>
          </w:tcPr>
          <w:p w14:paraId="08EED1F9" w14:textId="77777777" w:rsidR="009440C6" w:rsidRPr="00E87D62" w:rsidRDefault="009440C6" w:rsidP="009440C6">
            <w:pPr>
              <w:pStyle w:val="TableText"/>
            </w:pPr>
            <w:r w:rsidRPr="00E87D62">
              <w:t>NIC</w:t>
            </w:r>
          </w:p>
        </w:tc>
        <w:tc>
          <w:tcPr>
            <w:tcW w:w="1998" w:type="dxa"/>
            <w:vAlign w:val="bottom"/>
          </w:tcPr>
          <w:p w14:paraId="4CF9E099" w14:textId="77777777" w:rsidR="009440C6" w:rsidRPr="00E87D62" w:rsidRDefault="009440C6" w:rsidP="009440C6">
            <w:pPr>
              <w:pStyle w:val="TableText"/>
            </w:pPr>
            <w:r w:rsidRPr="00E87D62">
              <w:t>192.168.1</w:t>
            </w:r>
            <w:r>
              <w:t>0</w:t>
            </w:r>
            <w:r w:rsidRPr="00E87D62">
              <w:t>.3</w:t>
            </w:r>
          </w:p>
        </w:tc>
        <w:tc>
          <w:tcPr>
            <w:tcW w:w="1998" w:type="dxa"/>
            <w:vAlign w:val="bottom"/>
          </w:tcPr>
          <w:p w14:paraId="292A2EB1" w14:textId="77777777" w:rsidR="009440C6" w:rsidRPr="00E87D62" w:rsidRDefault="009440C6" w:rsidP="009440C6">
            <w:pPr>
              <w:pStyle w:val="TableText"/>
            </w:pPr>
            <w:r w:rsidRPr="00E87D62">
              <w:t>255.255.255.0</w:t>
            </w:r>
          </w:p>
        </w:tc>
        <w:tc>
          <w:tcPr>
            <w:tcW w:w="1998" w:type="dxa"/>
            <w:vAlign w:val="bottom"/>
          </w:tcPr>
          <w:p w14:paraId="524DFF5C" w14:textId="77777777" w:rsidR="009440C6" w:rsidRPr="00E87D62" w:rsidRDefault="009440C6" w:rsidP="009440C6">
            <w:pPr>
              <w:pStyle w:val="TableText"/>
            </w:pPr>
            <w:r w:rsidRPr="00E87D62">
              <w:t>192.168.1</w:t>
            </w:r>
            <w:r>
              <w:t>0</w:t>
            </w:r>
            <w:r w:rsidRPr="00E87D62">
              <w:t>.1</w:t>
            </w:r>
          </w:p>
        </w:tc>
      </w:tr>
      <w:tr w:rsidR="009440C6" w14:paraId="54D62BA0" w14:textId="77777777" w:rsidTr="00EF659C">
        <w:trPr>
          <w:cantSplit/>
          <w:jc w:val="center"/>
        </w:trPr>
        <w:tc>
          <w:tcPr>
            <w:tcW w:w="1998" w:type="dxa"/>
            <w:vAlign w:val="bottom"/>
          </w:tcPr>
          <w:p w14:paraId="60BAC460" w14:textId="77777777" w:rsidR="009440C6" w:rsidRPr="00E87D62" w:rsidRDefault="009440C6" w:rsidP="009440C6">
            <w:pPr>
              <w:pStyle w:val="TableText"/>
            </w:pPr>
            <w:r>
              <w:t>PC-B</w:t>
            </w:r>
          </w:p>
        </w:tc>
        <w:tc>
          <w:tcPr>
            <w:tcW w:w="1998" w:type="dxa"/>
            <w:vAlign w:val="bottom"/>
          </w:tcPr>
          <w:p w14:paraId="780C8CA9" w14:textId="77777777" w:rsidR="009440C6" w:rsidRPr="00E87D62" w:rsidRDefault="009440C6" w:rsidP="009440C6">
            <w:pPr>
              <w:pStyle w:val="TableText"/>
            </w:pPr>
            <w:r>
              <w:t>NIC</w:t>
            </w:r>
          </w:p>
        </w:tc>
        <w:tc>
          <w:tcPr>
            <w:tcW w:w="1998" w:type="dxa"/>
            <w:vAlign w:val="bottom"/>
          </w:tcPr>
          <w:p w14:paraId="147D1DEB" w14:textId="77777777" w:rsidR="009440C6" w:rsidRPr="00E87D62" w:rsidRDefault="009440C6" w:rsidP="009440C6">
            <w:pPr>
              <w:pStyle w:val="TableText"/>
            </w:pPr>
            <w:r>
              <w:t>192.168.10.4</w:t>
            </w:r>
          </w:p>
        </w:tc>
        <w:tc>
          <w:tcPr>
            <w:tcW w:w="1998" w:type="dxa"/>
            <w:vAlign w:val="bottom"/>
          </w:tcPr>
          <w:p w14:paraId="1EF170DA" w14:textId="77777777" w:rsidR="009440C6" w:rsidRPr="00E87D62" w:rsidRDefault="009440C6" w:rsidP="009440C6">
            <w:pPr>
              <w:pStyle w:val="TableText"/>
            </w:pPr>
            <w:r>
              <w:t>255.255.255.0</w:t>
            </w:r>
          </w:p>
        </w:tc>
        <w:tc>
          <w:tcPr>
            <w:tcW w:w="1998" w:type="dxa"/>
            <w:vAlign w:val="bottom"/>
          </w:tcPr>
          <w:p w14:paraId="2F8322AE" w14:textId="77777777" w:rsidR="009440C6" w:rsidRPr="00E87D62" w:rsidRDefault="009440C6" w:rsidP="009440C6">
            <w:pPr>
              <w:pStyle w:val="TableText"/>
            </w:pPr>
            <w:r>
              <w:t>192.168.10.1</w:t>
            </w:r>
          </w:p>
        </w:tc>
      </w:tr>
    </w:tbl>
    <w:p w14:paraId="37547EBB" w14:textId="77777777" w:rsidR="009440C6" w:rsidRPr="00BB73FF" w:rsidRDefault="009440C6" w:rsidP="00665FC9">
      <w:pPr>
        <w:pStyle w:val="Heading1"/>
      </w:pPr>
      <w:r w:rsidRPr="00BB73FF">
        <w:t>Objective</w:t>
      </w:r>
      <w:r>
        <w:t>s</w:t>
      </w:r>
    </w:p>
    <w:p w14:paraId="3F8E8B19" w14:textId="77777777" w:rsidR="009440C6" w:rsidRPr="004C0909" w:rsidRDefault="009440C6" w:rsidP="009440C6">
      <w:pPr>
        <w:pStyle w:val="BodyTextL25Bold"/>
      </w:pPr>
      <w:r>
        <w:t>Part 1: Build the Network and Configure Basic Device Settings</w:t>
      </w:r>
    </w:p>
    <w:p w14:paraId="5A7B1CA4" w14:textId="77777777" w:rsidR="009440C6" w:rsidRDefault="009440C6" w:rsidP="009440C6">
      <w:pPr>
        <w:pStyle w:val="BodyTextL25Bold"/>
      </w:pPr>
      <w:r>
        <w:t>Part 2: Create VLANs and Assign Switch Ports</w:t>
      </w:r>
    </w:p>
    <w:p w14:paraId="4006A242" w14:textId="77777777" w:rsidR="009440C6" w:rsidRDefault="009440C6" w:rsidP="009440C6">
      <w:pPr>
        <w:pStyle w:val="BodyTextL25Bold"/>
      </w:pPr>
      <w:r>
        <w:t>Part 3: Maintain VLAN Port Assignments and the VLAN Database</w:t>
      </w:r>
    </w:p>
    <w:p w14:paraId="598BA048" w14:textId="77777777" w:rsidR="009440C6" w:rsidRDefault="009440C6" w:rsidP="009440C6">
      <w:pPr>
        <w:pStyle w:val="BodyTextL25Bold"/>
      </w:pPr>
      <w:r>
        <w:t>Part 4: Configure an 802.1Q Trunk between the Switches</w:t>
      </w:r>
    </w:p>
    <w:p w14:paraId="5C90CFFB" w14:textId="77777777" w:rsidR="009440C6" w:rsidRPr="004C0909" w:rsidRDefault="009440C6" w:rsidP="009440C6">
      <w:pPr>
        <w:pStyle w:val="BodyTextL25Bold"/>
      </w:pPr>
      <w:r>
        <w:t>Part 5: Delete the VLAN Database</w:t>
      </w:r>
    </w:p>
    <w:p w14:paraId="3A87CA9E" w14:textId="77777777" w:rsidR="009440C6" w:rsidRPr="00C07FD9" w:rsidRDefault="009440C6" w:rsidP="00665FC9">
      <w:pPr>
        <w:pStyle w:val="Heading1"/>
      </w:pPr>
      <w:r>
        <w:t>Background / Scenario</w:t>
      </w:r>
    </w:p>
    <w:p w14:paraId="0674E199" w14:textId="77777777" w:rsidR="009440C6" w:rsidRDefault="009440C6" w:rsidP="009440C6">
      <w:pPr>
        <w:pStyle w:val="BodyTextL25"/>
      </w:pPr>
      <w:r>
        <w:t>Modern switches use virtual local-area networks (VLANs) to improve network performance by separating large Layer 2 broadcast domains into smaller ones. VLANs can also be used as a security measure by controlling which hosts can communicate. In general, VLANs make it easier to design a network to support the goals of an organization.</w:t>
      </w:r>
    </w:p>
    <w:p w14:paraId="4CFF6806" w14:textId="77777777" w:rsidR="009440C6" w:rsidRDefault="009440C6" w:rsidP="009440C6">
      <w:pPr>
        <w:pStyle w:val="BodyTextL25"/>
      </w:pPr>
      <w:r>
        <w:t>VLAN trunks are used to span VLANs across multiple devices. Trunks allow the traffic from multiple VLANS to travel over a single link, while keeping the VLAN identification and segmentation intact.</w:t>
      </w:r>
    </w:p>
    <w:p w14:paraId="7D4685EB" w14:textId="77777777" w:rsidR="009440C6" w:rsidRDefault="009440C6" w:rsidP="009440C6">
      <w:pPr>
        <w:pStyle w:val="BodyTextL25"/>
      </w:pPr>
      <w:r>
        <w:t>In this lab, you will create VLANs on both switches in the topology, assign VLANs to switch access ports, verify that VLANs are working as expected, and then create a VLAN trunk between the two switches to allow hosts in the same VLAN to communicate through the trunk, regardless of which switch the host is actually attached to.</w:t>
      </w:r>
    </w:p>
    <w:p w14:paraId="158C7D1D" w14:textId="77777777" w:rsidR="009440C6" w:rsidRDefault="009440C6" w:rsidP="009440C6">
      <w:pPr>
        <w:pStyle w:val="BodyTextL25"/>
        <w:rPr>
          <w:b/>
        </w:rPr>
      </w:pPr>
      <w:r w:rsidRPr="00A86660">
        <w:rPr>
          <w:rFonts w:eastAsia="Arial"/>
          <w:b/>
        </w:rPr>
        <w:t>Note</w:t>
      </w:r>
      <w:r w:rsidRPr="00216F46">
        <w:rPr>
          <w:rFonts w:eastAsia="Arial"/>
        </w:rPr>
        <w:t>:</w:t>
      </w:r>
      <w:r w:rsidRPr="00A86660">
        <w:rPr>
          <w:rFonts w:eastAsia="Arial"/>
        </w:rPr>
        <w:t xml:space="preserve"> The </w:t>
      </w:r>
      <w:r>
        <w:rPr>
          <w:rFonts w:eastAsia="Arial"/>
        </w:rPr>
        <w:t xml:space="preserve">switches used with CCNA hands-on </w:t>
      </w:r>
      <w:r w:rsidRPr="00A86660">
        <w:rPr>
          <w:rFonts w:eastAsia="Arial"/>
        </w:rPr>
        <w:t>lab</w:t>
      </w:r>
      <w:r>
        <w:rPr>
          <w:rFonts w:eastAsia="Arial"/>
        </w:rPr>
        <w:t>s</w:t>
      </w:r>
      <w:r w:rsidRPr="00A86660">
        <w:rPr>
          <w:rFonts w:eastAsia="Arial"/>
        </w:rPr>
        <w:t xml:space="preserve"> are Cisco </w:t>
      </w:r>
      <w:r>
        <w:rPr>
          <w:rFonts w:eastAsia="Arial"/>
        </w:rPr>
        <w:t>Catalyst 2960s</w:t>
      </w:r>
      <w:r w:rsidRPr="00A86660">
        <w:rPr>
          <w:rFonts w:eastAsia="Arial"/>
        </w:rPr>
        <w:t xml:space="preserve"> with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 xml:space="preserve">IOS </w:t>
      </w:r>
      <w:r>
        <w:rPr>
          <w:rFonts w:eastAsia="Arial"/>
        </w:rPr>
        <w:t xml:space="preserve">Release </w:t>
      </w:r>
      <w:r w:rsidRPr="00A86660">
        <w:rPr>
          <w:rFonts w:eastAsia="Arial"/>
        </w:rPr>
        <w:t>1</w:t>
      </w:r>
      <w:r>
        <w:rPr>
          <w:rFonts w:eastAsia="Arial"/>
        </w:rPr>
        <w:t xml:space="preserve">5.2(2) (lanbasek9 </w:t>
      </w:r>
      <w:r w:rsidRPr="00A86660">
        <w:rPr>
          <w:rFonts w:eastAsia="Arial"/>
        </w:rPr>
        <w:t>image)</w:t>
      </w:r>
      <w:r>
        <w:rPr>
          <w:rFonts w:eastAsia="Arial"/>
        </w:rPr>
        <w:t xml:space="preserve">. </w:t>
      </w:r>
      <w:r w:rsidRPr="00A86660">
        <w:rPr>
          <w:rFonts w:eastAsia="Arial"/>
        </w:rPr>
        <w:t>Other routers</w:t>
      </w:r>
      <w:r>
        <w:rPr>
          <w:rFonts w:eastAsia="Arial"/>
        </w:rPr>
        <w:t xml:space="preserve">, switches, and Cisco </w:t>
      </w:r>
      <w:r w:rsidRPr="00A86660">
        <w:rPr>
          <w:rFonts w:eastAsia="Arial"/>
        </w:rPr>
        <w:t>IOS versions can be used</w:t>
      </w:r>
      <w:r>
        <w:rPr>
          <w:rFonts w:eastAsia="Arial"/>
        </w:rPr>
        <w:t xml:space="preserve">. </w:t>
      </w:r>
      <w:r w:rsidRPr="00A86660">
        <w:rPr>
          <w:rFonts w:eastAsia="Arial"/>
        </w:rPr>
        <w:t>Depending on the model</w:t>
      </w:r>
      <w:r>
        <w:rPr>
          <w:rFonts w:eastAsia="Arial"/>
        </w:rPr>
        <w:t xml:space="preserve"> and Cisco IOS version</w:t>
      </w:r>
      <w:r w:rsidRPr="00A86660">
        <w:rPr>
          <w:rFonts w:eastAsia="Arial"/>
        </w:rPr>
        <w:t xml:space="preserve">, the commands available and </w:t>
      </w:r>
      <w:r>
        <w:rPr>
          <w:rFonts w:eastAsia="Arial"/>
        </w:rPr>
        <w:t xml:space="preserve">the </w:t>
      </w:r>
      <w:r w:rsidRPr="00A86660">
        <w:rPr>
          <w:rFonts w:eastAsia="Arial"/>
        </w:rPr>
        <w:t>output produced might vary from what is shown in th</w:t>
      </w:r>
      <w:r>
        <w:rPr>
          <w:rFonts w:eastAsia="Arial"/>
        </w:rPr>
        <w:t>e labs.</w:t>
      </w:r>
      <w:r w:rsidRPr="008C2920">
        <w:rPr>
          <w:rFonts w:eastAsia="Arial"/>
        </w:rPr>
        <w:t xml:space="preserve"> </w:t>
      </w:r>
      <w:r>
        <w:rPr>
          <w:rFonts w:eastAsia="Arial"/>
        </w:rPr>
        <w:t>Refer to the Router Interface Summary T</w:t>
      </w:r>
      <w:r w:rsidRPr="00A86660">
        <w:rPr>
          <w:rFonts w:eastAsia="Arial"/>
        </w:rPr>
        <w:t xml:space="preserve">able at the end of the lab </w:t>
      </w:r>
      <w:r>
        <w:rPr>
          <w:rFonts w:eastAsia="Arial"/>
        </w:rPr>
        <w:t xml:space="preserve">for the correct </w:t>
      </w:r>
      <w:r w:rsidRPr="00A86660">
        <w:rPr>
          <w:rFonts w:eastAsia="Arial"/>
        </w:rPr>
        <w:t>interface identifiers</w:t>
      </w:r>
      <w:r>
        <w:rPr>
          <w:rFonts w:eastAsia="Arial"/>
        </w:rPr>
        <w:t>.</w:t>
      </w:r>
    </w:p>
    <w:p w14:paraId="49A87503" w14:textId="77777777" w:rsidR="009440C6" w:rsidRDefault="009440C6" w:rsidP="009440C6">
      <w:pPr>
        <w:pStyle w:val="BodyTextL25"/>
      </w:pPr>
      <w:r w:rsidRPr="00BF16BF">
        <w:rPr>
          <w:b/>
        </w:rPr>
        <w:t>Note</w:t>
      </w:r>
      <w:r w:rsidRPr="0034604B">
        <w:t>:</w:t>
      </w:r>
      <w:r w:rsidRPr="00DE6F44">
        <w:t xml:space="preserve"> </w:t>
      </w:r>
      <w:r>
        <w:t xml:space="preserve">Ensure that </w:t>
      </w:r>
      <w:r w:rsidRPr="00B2763C">
        <w:t xml:space="preserve">the routers and switches </w:t>
      </w:r>
      <w:r>
        <w:t>have been erased and have no startup configurations. If you are unsure contact your instructor.</w:t>
      </w:r>
    </w:p>
    <w:p w14:paraId="65B8A33A" w14:textId="77777777" w:rsidR="009440C6" w:rsidRDefault="009440C6" w:rsidP="00665FC9">
      <w:pPr>
        <w:pStyle w:val="Heading1"/>
      </w:pPr>
      <w:r>
        <w:lastRenderedPageBreak/>
        <w:t>Required Resources</w:t>
      </w:r>
    </w:p>
    <w:p w14:paraId="775ADCA8" w14:textId="77777777" w:rsidR="009440C6" w:rsidRDefault="009440C6" w:rsidP="009440C6">
      <w:pPr>
        <w:pStyle w:val="Bulletlevel1"/>
        <w:spacing w:before="60" w:after="60" w:line="276" w:lineRule="auto"/>
      </w:pPr>
      <w:r>
        <w:t>2 Switches (Cisco 2960 with Cisco IOS Release 15.2(2) lanbasek9 image or comparable)</w:t>
      </w:r>
    </w:p>
    <w:p w14:paraId="73D00B25" w14:textId="77777777" w:rsidR="009440C6" w:rsidRDefault="009440C6" w:rsidP="009440C6">
      <w:pPr>
        <w:pStyle w:val="Bulletlevel1"/>
        <w:spacing w:before="60" w:after="60" w:line="276" w:lineRule="auto"/>
      </w:pPr>
      <w:r>
        <w:t>2 PCs (Windows with a terminal emulation program, such as Tera Term)</w:t>
      </w:r>
    </w:p>
    <w:p w14:paraId="0F487CDC" w14:textId="77777777" w:rsidR="009440C6" w:rsidRDefault="00EF659C" w:rsidP="009440C6">
      <w:pPr>
        <w:pStyle w:val="Bulletlevel1"/>
        <w:spacing w:before="60" w:after="60" w:line="276" w:lineRule="auto"/>
      </w:pPr>
      <w:r>
        <w:t>Console cables to configure the Cisco IOS devices via the console ports</w:t>
      </w:r>
    </w:p>
    <w:p w14:paraId="6AEAC57B" w14:textId="77777777" w:rsidR="009440C6" w:rsidRDefault="009440C6" w:rsidP="009440C6">
      <w:pPr>
        <w:pStyle w:val="Bulletlevel1"/>
        <w:spacing w:before="60" w:after="60" w:line="276" w:lineRule="auto"/>
      </w:pPr>
      <w:r>
        <w:t>Ethernet cables as shown in the topology</w:t>
      </w:r>
    </w:p>
    <w:p w14:paraId="26D2C408" w14:textId="27448473" w:rsidR="001A6840" w:rsidRDefault="001A6840" w:rsidP="00665FC9">
      <w:pPr>
        <w:pStyle w:val="Heading1"/>
      </w:pPr>
      <w:r>
        <w:t>Instructions</w:t>
      </w:r>
    </w:p>
    <w:p w14:paraId="4BA6FD6A" w14:textId="64AB9DD4" w:rsidR="009440C6" w:rsidRPr="004C0909" w:rsidRDefault="009440C6" w:rsidP="0097630B">
      <w:pPr>
        <w:pStyle w:val="Heading2"/>
      </w:pPr>
      <w:r>
        <w:t>Build the Network and Configure Basic Device Settings</w:t>
      </w:r>
    </w:p>
    <w:p w14:paraId="60549D8D" w14:textId="77777777" w:rsidR="009440C6" w:rsidRDefault="009440C6" w:rsidP="009440C6">
      <w:pPr>
        <w:pStyle w:val="BodyTextL25"/>
      </w:pPr>
      <w:r>
        <w:t>In Part 1, you will set up the network topology and configure basic settings on the PC hosts and switches.</w:t>
      </w:r>
    </w:p>
    <w:p w14:paraId="292D2675" w14:textId="77777777" w:rsidR="009440C6" w:rsidRDefault="009440C6" w:rsidP="009440C6">
      <w:pPr>
        <w:pStyle w:val="Heading3"/>
      </w:pPr>
      <w:r>
        <w:t>Cable the network as shown in the topology.</w:t>
      </w:r>
    </w:p>
    <w:p w14:paraId="44291020" w14:textId="77777777" w:rsidR="009440C6" w:rsidRDefault="009440C6" w:rsidP="009440C6">
      <w:pPr>
        <w:pStyle w:val="BodyTextL25"/>
      </w:pPr>
      <w:r>
        <w:t>Attach the devices as shown in the topology diagram, and cable as necessary.</w:t>
      </w:r>
    </w:p>
    <w:p w14:paraId="765C693F" w14:textId="77777777" w:rsidR="009440C6" w:rsidRPr="00013934" w:rsidRDefault="009440C6" w:rsidP="009440C6">
      <w:pPr>
        <w:pStyle w:val="Heading3"/>
      </w:pPr>
      <w:r>
        <w:t>Configure basic settings for each switch.</w:t>
      </w:r>
    </w:p>
    <w:p w14:paraId="523E9CFB" w14:textId="7B941589" w:rsidR="009440C6" w:rsidRDefault="009440C6" w:rsidP="00A94808">
      <w:pPr>
        <w:pStyle w:val="SubStepAlpha"/>
        <w:spacing w:after="0"/>
      </w:pPr>
      <w:r>
        <w:t>Console into the switch and enable privileged EXEC mode.</w:t>
      </w:r>
    </w:p>
    <w:p w14:paraId="7B0B2C44" w14:textId="2ED2DE34" w:rsidR="001A6840" w:rsidRDefault="001A6840" w:rsidP="001A6840">
      <w:pPr>
        <w:pStyle w:val="ConfigWindow"/>
      </w:pPr>
      <w:r>
        <w:t>Open configuration window</w:t>
      </w:r>
    </w:p>
    <w:p w14:paraId="2D414DBF" w14:textId="77777777" w:rsidR="009440C6" w:rsidRDefault="009440C6" w:rsidP="00A94808">
      <w:pPr>
        <w:pStyle w:val="SubStepAlpha"/>
        <w:spacing w:before="0"/>
      </w:pPr>
      <w:r>
        <w:t>Enter configurat</w:t>
      </w:r>
      <w:bookmarkStart w:id="0" w:name="_GoBack"/>
      <w:bookmarkEnd w:id="0"/>
      <w:r>
        <w:t>ion mode.</w:t>
      </w:r>
    </w:p>
    <w:p w14:paraId="4F49CEA0" w14:textId="77777777" w:rsidR="009440C6" w:rsidRDefault="009440C6" w:rsidP="009440C6">
      <w:pPr>
        <w:pStyle w:val="SubStepAlpha"/>
      </w:pPr>
      <w:r>
        <w:t>Assign a device name to the switch.</w:t>
      </w:r>
    </w:p>
    <w:p w14:paraId="5FB0B19B" w14:textId="77777777" w:rsidR="009440C6" w:rsidRDefault="009440C6" w:rsidP="009440C6">
      <w:pPr>
        <w:pStyle w:val="SubStepAlpha"/>
      </w:pPr>
      <w:r>
        <w:t>Disable DNS lookup to prevent the router from attempting to translate incorrectly entered commands as though they were host names.</w:t>
      </w:r>
    </w:p>
    <w:p w14:paraId="797BD336" w14:textId="77777777" w:rsidR="009440C6" w:rsidRDefault="009440C6" w:rsidP="009440C6">
      <w:pPr>
        <w:pStyle w:val="SubStepAlpha"/>
      </w:pPr>
      <w:r>
        <w:t xml:space="preserve">Assign </w:t>
      </w:r>
      <w:r w:rsidRPr="00960AFB">
        <w:rPr>
          <w:b/>
        </w:rPr>
        <w:t>class</w:t>
      </w:r>
      <w:r>
        <w:t xml:space="preserve"> as the privileged EXEC encrypted password.</w:t>
      </w:r>
    </w:p>
    <w:p w14:paraId="49BE7863" w14:textId="77777777" w:rsidR="009440C6" w:rsidRDefault="009440C6" w:rsidP="009440C6">
      <w:pPr>
        <w:pStyle w:val="SubStepAlpha"/>
      </w:pPr>
      <w:r>
        <w:t xml:space="preserve">Assign </w:t>
      </w:r>
      <w:r w:rsidRPr="00960AFB">
        <w:rPr>
          <w:b/>
        </w:rPr>
        <w:t>cisco</w:t>
      </w:r>
      <w:r>
        <w:t xml:space="preserve"> as the console password and enable login.</w:t>
      </w:r>
    </w:p>
    <w:p w14:paraId="51A421FA" w14:textId="02AC2C52" w:rsidR="009440C6" w:rsidRDefault="009440C6" w:rsidP="009440C6">
      <w:pPr>
        <w:pStyle w:val="SubStepAlpha"/>
      </w:pPr>
      <w:r>
        <w:t xml:space="preserve">Assign </w:t>
      </w:r>
      <w:r w:rsidRPr="00960AFB">
        <w:rPr>
          <w:b/>
        </w:rPr>
        <w:t>cisco</w:t>
      </w:r>
      <w:r>
        <w:t xml:space="preserve"> as the </w:t>
      </w:r>
      <w:proofErr w:type="spellStart"/>
      <w:r w:rsidR="00BB557F">
        <w:t>vty</w:t>
      </w:r>
      <w:proofErr w:type="spellEnd"/>
      <w:r>
        <w:t xml:space="preserve"> password and enable login.</w:t>
      </w:r>
    </w:p>
    <w:p w14:paraId="1CA3E2B0" w14:textId="77777777" w:rsidR="009440C6" w:rsidRDefault="009440C6" w:rsidP="009440C6">
      <w:pPr>
        <w:pStyle w:val="SubStepAlpha"/>
      </w:pPr>
      <w:r>
        <w:t>Encrypt the plaintext passwords.</w:t>
      </w:r>
    </w:p>
    <w:p w14:paraId="5F2B1BB8" w14:textId="77777777" w:rsidR="009440C6" w:rsidRDefault="009440C6" w:rsidP="009440C6">
      <w:pPr>
        <w:pStyle w:val="SubStepAlpha"/>
      </w:pPr>
      <w:r>
        <w:t>Create a banner that warns anyone accessing the device that unauthorized access is prohibited.</w:t>
      </w:r>
    </w:p>
    <w:p w14:paraId="2C713A0C" w14:textId="77777777" w:rsidR="009440C6" w:rsidRDefault="009440C6" w:rsidP="009440C6">
      <w:pPr>
        <w:pStyle w:val="SubStepAlpha"/>
      </w:pPr>
      <w:r>
        <w:t>Configure the IP address listed in the Addressing Table for VLAN 1 on the switch.</w:t>
      </w:r>
    </w:p>
    <w:p w14:paraId="690BF2DE" w14:textId="222CF0E0" w:rsidR="009440C6" w:rsidRDefault="009440C6" w:rsidP="009440C6">
      <w:pPr>
        <w:pStyle w:val="SubStepAlpha"/>
      </w:pPr>
      <w:r>
        <w:t>Shut</w:t>
      </w:r>
      <w:r w:rsidR="00BB557F">
        <w:t xml:space="preserve"> </w:t>
      </w:r>
      <w:r>
        <w:t>down all interfaces that will not be used</w:t>
      </w:r>
      <w:r w:rsidR="00BB557F">
        <w:t>.</w:t>
      </w:r>
    </w:p>
    <w:p w14:paraId="768D93B4" w14:textId="77777777" w:rsidR="009440C6" w:rsidRDefault="009440C6" w:rsidP="009440C6">
      <w:pPr>
        <w:pStyle w:val="SubStepAlpha"/>
      </w:pPr>
      <w:r>
        <w:t>Set the clock on the switch.</w:t>
      </w:r>
    </w:p>
    <w:p w14:paraId="2C4C1BA0" w14:textId="77777777" w:rsidR="009440C6" w:rsidRDefault="009440C6" w:rsidP="009440C6">
      <w:pPr>
        <w:pStyle w:val="SubStepAlpha"/>
      </w:pPr>
      <w:r>
        <w:t>Save the running configuration to the startup configuration file.</w:t>
      </w:r>
    </w:p>
    <w:p w14:paraId="4A7368E2" w14:textId="49094B66" w:rsidR="0097630B" w:rsidRPr="003E7D8E" w:rsidRDefault="0097630B" w:rsidP="0097630B">
      <w:pPr>
        <w:pStyle w:val="ConfigWindow"/>
      </w:pPr>
      <w:r>
        <w:t>Close configuration window</w:t>
      </w:r>
    </w:p>
    <w:p w14:paraId="0B58521F" w14:textId="049E5815" w:rsidR="009440C6" w:rsidRDefault="009440C6" w:rsidP="0097630B">
      <w:pPr>
        <w:pStyle w:val="Heading3"/>
        <w:spacing w:before="120"/>
      </w:pPr>
      <w:r>
        <w:t>Configure PC hosts.</w:t>
      </w:r>
    </w:p>
    <w:p w14:paraId="56532C2D" w14:textId="77777777" w:rsidR="009440C6" w:rsidRDefault="009440C6" w:rsidP="0097630B">
      <w:pPr>
        <w:pStyle w:val="BodyTextL25"/>
        <w:spacing w:before="0"/>
      </w:pPr>
      <w:r>
        <w:t>Refer to the Addressing Table for PC host address information.</w:t>
      </w:r>
    </w:p>
    <w:p w14:paraId="4FD2AE09" w14:textId="77777777" w:rsidR="009440C6" w:rsidRDefault="009440C6" w:rsidP="009440C6">
      <w:pPr>
        <w:pStyle w:val="Heading3"/>
      </w:pPr>
      <w:r>
        <w:t>Test connectivity.</w:t>
      </w:r>
    </w:p>
    <w:p w14:paraId="606B7A7E" w14:textId="77777777" w:rsidR="009440C6" w:rsidRDefault="009440C6" w:rsidP="009440C6">
      <w:pPr>
        <w:pStyle w:val="BodyTextL25"/>
      </w:pPr>
      <w:r>
        <w:t>Verify that the PC hosts can ping one another.</w:t>
      </w:r>
    </w:p>
    <w:p w14:paraId="16470AD8" w14:textId="08250E58" w:rsidR="009440C6" w:rsidRDefault="009440C6" w:rsidP="009440C6">
      <w:pPr>
        <w:pStyle w:val="BodyTextL25"/>
      </w:pPr>
      <w:r w:rsidRPr="009113ED">
        <w:rPr>
          <w:b/>
        </w:rPr>
        <w:t>Note</w:t>
      </w:r>
      <w:r>
        <w:t>: It may be necessary to disable the PCs firewall to ping between PCs.</w:t>
      </w:r>
    </w:p>
    <w:p w14:paraId="10A3F0C2" w14:textId="772728CD" w:rsidR="00A67BD6" w:rsidRDefault="00A67BD6" w:rsidP="00A67BD6">
      <w:pPr>
        <w:pStyle w:val="Heading4"/>
      </w:pPr>
      <w:r>
        <w:t>Questions</w:t>
      </w:r>
      <w:r w:rsidRPr="00A67BD6">
        <w:t>:</w:t>
      </w:r>
    </w:p>
    <w:p w14:paraId="4617B92A" w14:textId="77777777" w:rsidR="00A67BD6" w:rsidRDefault="009440C6" w:rsidP="00A67BD6">
      <w:pPr>
        <w:pStyle w:val="BodyTextL25"/>
        <w:tabs>
          <w:tab w:val="left" w:pos="2520"/>
        </w:tabs>
        <w:spacing w:before="0"/>
      </w:pPr>
      <w:r>
        <w:t>Can PC-A ping PC-B?</w:t>
      </w:r>
    </w:p>
    <w:p w14:paraId="64C35CA2" w14:textId="31D301A0" w:rsidR="00A67BD6" w:rsidRDefault="00A67BD6" w:rsidP="00A67BD6">
      <w:pPr>
        <w:pStyle w:val="AnswerLineL25"/>
      </w:pPr>
      <w:r>
        <w:t>Type your answers here.</w:t>
      </w:r>
    </w:p>
    <w:p w14:paraId="10F6347D" w14:textId="77777777" w:rsidR="00A67BD6" w:rsidRDefault="009440C6" w:rsidP="009440C6">
      <w:pPr>
        <w:pStyle w:val="BodyTextL25"/>
        <w:tabs>
          <w:tab w:val="left" w:pos="2520"/>
        </w:tabs>
      </w:pPr>
      <w:r>
        <w:t>Can PC-A ping S1?</w:t>
      </w:r>
    </w:p>
    <w:p w14:paraId="04B43CB5" w14:textId="7027DBBE" w:rsidR="00A67BD6" w:rsidRDefault="00A67BD6" w:rsidP="00A67BD6">
      <w:pPr>
        <w:pStyle w:val="AnswerLineL25"/>
      </w:pPr>
      <w:r>
        <w:t>Type your answers here.</w:t>
      </w:r>
    </w:p>
    <w:p w14:paraId="3EC53970" w14:textId="77777777" w:rsidR="00A67BD6" w:rsidRDefault="009440C6" w:rsidP="009440C6">
      <w:pPr>
        <w:pStyle w:val="BodyTextL25"/>
        <w:tabs>
          <w:tab w:val="left" w:pos="2520"/>
        </w:tabs>
      </w:pPr>
      <w:r>
        <w:lastRenderedPageBreak/>
        <w:t>Can PC-B ping S2?</w:t>
      </w:r>
    </w:p>
    <w:p w14:paraId="236A3A04" w14:textId="17C91FCF" w:rsidR="00A67BD6" w:rsidRDefault="00A67BD6" w:rsidP="00A67BD6">
      <w:pPr>
        <w:pStyle w:val="AnswerLineL25"/>
      </w:pPr>
      <w:r>
        <w:t>Type your answers here.</w:t>
      </w:r>
    </w:p>
    <w:p w14:paraId="732DDB95" w14:textId="12C37E13" w:rsidR="0097630B" w:rsidRPr="0097630B" w:rsidRDefault="0097630B" w:rsidP="0097630B">
      <w:pPr>
        <w:pStyle w:val="ConfigWindow"/>
      </w:pPr>
      <w:r>
        <w:t>Open configuration window</w:t>
      </w:r>
    </w:p>
    <w:p w14:paraId="171065F4" w14:textId="77777777" w:rsidR="00A67BD6" w:rsidRDefault="009440C6" w:rsidP="0097630B">
      <w:pPr>
        <w:pStyle w:val="BodyTextL25"/>
        <w:tabs>
          <w:tab w:val="left" w:pos="2520"/>
        </w:tabs>
        <w:spacing w:before="0"/>
      </w:pPr>
      <w:r>
        <w:t>Can S1 ping S2?</w:t>
      </w:r>
    </w:p>
    <w:p w14:paraId="68D4AFAB" w14:textId="516E85F9" w:rsidR="00A67BD6" w:rsidRDefault="00A67BD6" w:rsidP="00A67BD6">
      <w:pPr>
        <w:pStyle w:val="AnswerLineL25"/>
      </w:pPr>
      <w:r>
        <w:t>Type your answers here.</w:t>
      </w:r>
    </w:p>
    <w:p w14:paraId="52112FD0" w14:textId="77777777" w:rsidR="009440C6" w:rsidRDefault="009440C6" w:rsidP="00092212">
      <w:pPr>
        <w:pStyle w:val="BodyTextL25"/>
        <w:spacing w:after="480"/>
      </w:pPr>
      <w:r>
        <w:t>If you answered no to any of the above questions, why were the pings unsuccessful?</w:t>
      </w:r>
    </w:p>
    <w:p w14:paraId="3533C022" w14:textId="4C639753" w:rsidR="009440C6" w:rsidRDefault="00A67BD6" w:rsidP="00A67BD6">
      <w:pPr>
        <w:pStyle w:val="AnswerLineL25"/>
      </w:pPr>
      <w:r>
        <w:t>Type your answers here.</w:t>
      </w:r>
    </w:p>
    <w:p w14:paraId="76A924A0" w14:textId="4AE899A0" w:rsidR="0097630B" w:rsidRPr="0097630B" w:rsidRDefault="0097630B" w:rsidP="0097630B">
      <w:pPr>
        <w:pStyle w:val="ConfigWindow"/>
      </w:pPr>
      <w:r w:rsidRPr="0097630B">
        <w:t>Close configuration window</w:t>
      </w:r>
    </w:p>
    <w:p w14:paraId="50A2849E" w14:textId="77777777" w:rsidR="009440C6" w:rsidRDefault="009440C6" w:rsidP="00F91792">
      <w:pPr>
        <w:pStyle w:val="Heading2"/>
        <w:spacing w:before="120"/>
      </w:pPr>
      <w:r>
        <w:t>Create VLANs and Assign Switch Ports</w:t>
      </w:r>
    </w:p>
    <w:p w14:paraId="05C673E6" w14:textId="77777777" w:rsidR="009440C6" w:rsidRDefault="009440C6" w:rsidP="009440C6">
      <w:pPr>
        <w:pStyle w:val="BodyTextL25"/>
      </w:pPr>
      <w:r>
        <w:t xml:space="preserve">In Part 2, you will create Management, Operations, </w:t>
      </w:r>
      <w:proofErr w:type="spellStart"/>
      <w:r>
        <w:t>Parking_Lot</w:t>
      </w:r>
      <w:proofErr w:type="spellEnd"/>
      <w:r>
        <w:t xml:space="preserve">, and Native VLANs on both switches. You will then assign the VLANs to the appropriate interface. The </w:t>
      </w:r>
      <w:r w:rsidRPr="00C01E9C">
        <w:rPr>
          <w:b/>
        </w:rPr>
        <w:t xml:space="preserve">show </w:t>
      </w:r>
      <w:proofErr w:type="spellStart"/>
      <w:r w:rsidRPr="00C01E9C">
        <w:rPr>
          <w:b/>
        </w:rPr>
        <w:t>vlan</w:t>
      </w:r>
      <w:proofErr w:type="spellEnd"/>
      <w:r>
        <w:t xml:space="preserve"> command is used to verify your configuration settings.</w:t>
      </w:r>
    </w:p>
    <w:p w14:paraId="2958F182" w14:textId="71C6B1B9" w:rsidR="009440C6" w:rsidRDefault="009440C6" w:rsidP="009440C6">
      <w:pPr>
        <w:pStyle w:val="Heading3"/>
      </w:pPr>
      <w:r>
        <w:t>Create VLANs on the switches.</w:t>
      </w:r>
    </w:p>
    <w:p w14:paraId="6E9CF71F" w14:textId="6FC40AF5" w:rsidR="0097630B" w:rsidRPr="0097630B" w:rsidRDefault="0097630B" w:rsidP="0097630B">
      <w:pPr>
        <w:pStyle w:val="ConfigWindow"/>
      </w:pPr>
      <w:r>
        <w:t>Open configuration window</w:t>
      </w:r>
    </w:p>
    <w:p w14:paraId="5435CF7C" w14:textId="77777777" w:rsidR="009440C6" w:rsidRDefault="009440C6" w:rsidP="0097630B">
      <w:pPr>
        <w:pStyle w:val="SubStepAlpha"/>
        <w:spacing w:before="0"/>
      </w:pPr>
      <w:r>
        <w:t>Create the VLANs on S1.</w:t>
      </w:r>
    </w:p>
    <w:p w14:paraId="2F6597EC" w14:textId="77777777" w:rsidR="009440C6" w:rsidRPr="003002DF" w:rsidRDefault="009440C6" w:rsidP="009440C6">
      <w:pPr>
        <w:pStyle w:val="CMD"/>
        <w:rPr>
          <w:b/>
        </w:rPr>
      </w:pPr>
      <w:r>
        <w:t xml:space="preserve">S1(config)# </w:t>
      </w:r>
      <w:proofErr w:type="spellStart"/>
      <w:r w:rsidRPr="003002DF">
        <w:rPr>
          <w:b/>
        </w:rPr>
        <w:t>vlan</w:t>
      </w:r>
      <w:proofErr w:type="spellEnd"/>
      <w:r w:rsidRPr="003002DF">
        <w:rPr>
          <w:b/>
        </w:rPr>
        <w:t xml:space="preserve"> 10</w:t>
      </w:r>
    </w:p>
    <w:p w14:paraId="67820456" w14:textId="77777777" w:rsidR="009440C6" w:rsidRDefault="009440C6" w:rsidP="009440C6">
      <w:pPr>
        <w:pStyle w:val="CMD"/>
      </w:pPr>
      <w:r w:rsidRPr="002B6E0A">
        <w:t>S</w:t>
      </w:r>
      <w:r>
        <w:t>1</w:t>
      </w:r>
      <w:r w:rsidRPr="002B6E0A">
        <w:t>(config-</w:t>
      </w:r>
      <w:proofErr w:type="spellStart"/>
      <w:proofErr w:type="gramStart"/>
      <w:r w:rsidRPr="002B6E0A">
        <w:t>vlan</w:t>
      </w:r>
      <w:proofErr w:type="spellEnd"/>
      <w:r w:rsidRPr="002B6E0A">
        <w:t>)#</w:t>
      </w:r>
      <w:proofErr w:type="gramEnd"/>
      <w:r>
        <w:t xml:space="preserve"> </w:t>
      </w:r>
      <w:r w:rsidRPr="003002DF">
        <w:rPr>
          <w:b/>
        </w:rPr>
        <w:t xml:space="preserve">name </w:t>
      </w:r>
      <w:r>
        <w:rPr>
          <w:b/>
        </w:rPr>
        <w:t>Operations</w:t>
      </w:r>
    </w:p>
    <w:p w14:paraId="01ED3BA6" w14:textId="77777777" w:rsidR="009440C6" w:rsidRPr="002B6E0A" w:rsidRDefault="009440C6" w:rsidP="009440C6">
      <w:pPr>
        <w:pStyle w:val="CMD"/>
      </w:pPr>
      <w:r w:rsidRPr="002B6E0A">
        <w:t>S</w:t>
      </w:r>
      <w:r>
        <w:t>1</w:t>
      </w:r>
      <w:r w:rsidRPr="002B6E0A">
        <w:t>(config-</w:t>
      </w:r>
      <w:proofErr w:type="spellStart"/>
      <w:proofErr w:type="gramStart"/>
      <w:r w:rsidRPr="002B6E0A">
        <w:t>vlan</w:t>
      </w:r>
      <w:proofErr w:type="spellEnd"/>
      <w:r w:rsidRPr="002B6E0A">
        <w:t>)#</w:t>
      </w:r>
      <w:proofErr w:type="gramEnd"/>
      <w:r>
        <w:t xml:space="preserve"> </w:t>
      </w:r>
      <w:proofErr w:type="spellStart"/>
      <w:r w:rsidRPr="003002DF">
        <w:rPr>
          <w:b/>
        </w:rPr>
        <w:t>vlan</w:t>
      </w:r>
      <w:proofErr w:type="spellEnd"/>
      <w:r w:rsidRPr="003002DF">
        <w:rPr>
          <w:b/>
        </w:rPr>
        <w:t xml:space="preserve"> 20</w:t>
      </w:r>
    </w:p>
    <w:p w14:paraId="05161212" w14:textId="77777777" w:rsidR="009440C6" w:rsidRPr="002B6E0A" w:rsidRDefault="009440C6" w:rsidP="009440C6">
      <w:pPr>
        <w:pStyle w:val="CMD"/>
      </w:pPr>
      <w:r w:rsidRPr="002B6E0A">
        <w:t>S</w:t>
      </w:r>
      <w:r>
        <w:t>1</w:t>
      </w:r>
      <w:r w:rsidRPr="002B6E0A">
        <w:t>(config-</w:t>
      </w:r>
      <w:proofErr w:type="spellStart"/>
      <w:proofErr w:type="gramStart"/>
      <w:r w:rsidRPr="002B6E0A">
        <w:t>vlan</w:t>
      </w:r>
      <w:proofErr w:type="spellEnd"/>
      <w:r w:rsidRPr="002B6E0A">
        <w:t>)#</w:t>
      </w:r>
      <w:proofErr w:type="gramEnd"/>
      <w:r>
        <w:t xml:space="preserve"> </w:t>
      </w:r>
      <w:r w:rsidRPr="003002DF">
        <w:rPr>
          <w:b/>
        </w:rPr>
        <w:t xml:space="preserve">name </w:t>
      </w:r>
      <w:proofErr w:type="spellStart"/>
      <w:r>
        <w:rPr>
          <w:b/>
        </w:rPr>
        <w:t>Parking_Lot</w:t>
      </w:r>
      <w:proofErr w:type="spellEnd"/>
    </w:p>
    <w:p w14:paraId="3ABFE9F3" w14:textId="77777777" w:rsidR="009440C6" w:rsidRPr="002B6E0A" w:rsidRDefault="009440C6" w:rsidP="009440C6">
      <w:pPr>
        <w:pStyle w:val="CMD"/>
      </w:pPr>
      <w:r w:rsidRPr="002B6E0A">
        <w:t>S</w:t>
      </w:r>
      <w:r>
        <w:t>1</w:t>
      </w:r>
      <w:r w:rsidRPr="002B6E0A">
        <w:t>(config-</w:t>
      </w:r>
      <w:proofErr w:type="spellStart"/>
      <w:proofErr w:type="gramStart"/>
      <w:r w:rsidRPr="002B6E0A">
        <w:t>vlan</w:t>
      </w:r>
      <w:proofErr w:type="spellEnd"/>
      <w:r w:rsidRPr="002B6E0A">
        <w:t>)#</w:t>
      </w:r>
      <w:proofErr w:type="gramEnd"/>
      <w:r>
        <w:t xml:space="preserve"> </w:t>
      </w:r>
      <w:proofErr w:type="spellStart"/>
      <w:r w:rsidRPr="003002DF">
        <w:rPr>
          <w:b/>
        </w:rPr>
        <w:t>vlan</w:t>
      </w:r>
      <w:proofErr w:type="spellEnd"/>
      <w:r w:rsidRPr="003002DF">
        <w:rPr>
          <w:b/>
        </w:rPr>
        <w:t xml:space="preserve"> 99</w:t>
      </w:r>
    </w:p>
    <w:p w14:paraId="6F7EDC97" w14:textId="77777777" w:rsidR="009440C6" w:rsidRDefault="009440C6" w:rsidP="009440C6">
      <w:pPr>
        <w:pStyle w:val="CMD"/>
        <w:rPr>
          <w:b/>
        </w:rPr>
      </w:pPr>
      <w:r w:rsidRPr="002B6E0A">
        <w:t>S</w:t>
      </w:r>
      <w:r>
        <w:t>1</w:t>
      </w:r>
      <w:r w:rsidRPr="002B6E0A">
        <w:t>(config-</w:t>
      </w:r>
      <w:proofErr w:type="spellStart"/>
      <w:proofErr w:type="gramStart"/>
      <w:r w:rsidRPr="002B6E0A">
        <w:t>vlan</w:t>
      </w:r>
      <w:proofErr w:type="spellEnd"/>
      <w:r w:rsidRPr="002B6E0A">
        <w:t>)#</w:t>
      </w:r>
      <w:proofErr w:type="gramEnd"/>
      <w:r>
        <w:t xml:space="preserve"> </w:t>
      </w:r>
      <w:r w:rsidRPr="003002DF">
        <w:rPr>
          <w:b/>
        </w:rPr>
        <w:t>name Management</w:t>
      </w:r>
    </w:p>
    <w:p w14:paraId="70E18F27" w14:textId="77777777" w:rsidR="009440C6" w:rsidRDefault="009440C6" w:rsidP="009440C6">
      <w:pPr>
        <w:pStyle w:val="CMD"/>
      </w:pPr>
      <w:r>
        <w:t>S1(config-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 xml:space="preserve"> </w:t>
      </w:r>
      <w:proofErr w:type="spellStart"/>
      <w:r w:rsidRPr="008509BD">
        <w:rPr>
          <w:b/>
          <w:bCs/>
        </w:rPr>
        <w:t>vlan</w:t>
      </w:r>
      <w:proofErr w:type="spellEnd"/>
      <w:r w:rsidRPr="008509BD">
        <w:rPr>
          <w:b/>
          <w:bCs/>
        </w:rPr>
        <w:t xml:space="preserve"> 1000</w:t>
      </w:r>
    </w:p>
    <w:p w14:paraId="183DC694" w14:textId="77777777" w:rsidR="009440C6" w:rsidRPr="002B6E0A" w:rsidRDefault="009440C6" w:rsidP="009440C6">
      <w:pPr>
        <w:pStyle w:val="CMD"/>
      </w:pPr>
      <w:r>
        <w:t>S1(config-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 xml:space="preserve"> </w:t>
      </w:r>
      <w:r w:rsidRPr="008509BD">
        <w:rPr>
          <w:b/>
          <w:bCs/>
        </w:rPr>
        <w:t>name Native</w:t>
      </w:r>
    </w:p>
    <w:p w14:paraId="14F7D58A" w14:textId="77777777" w:rsidR="009440C6" w:rsidRDefault="009440C6" w:rsidP="009440C6">
      <w:pPr>
        <w:pStyle w:val="CMD"/>
        <w:rPr>
          <w:b/>
        </w:rPr>
      </w:pPr>
      <w:r w:rsidRPr="002B6E0A">
        <w:t>S</w:t>
      </w:r>
      <w:r>
        <w:t>1</w:t>
      </w:r>
      <w:r w:rsidRPr="002B6E0A">
        <w:t>(config-</w:t>
      </w:r>
      <w:proofErr w:type="spellStart"/>
      <w:proofErr w:type="gramStart"/>
      <w:r w:rsidRPr="002B6E0A">
        <w:t>vlan</w:t>
      </w:r>
      <w:proofErr w:type="spellEnd"/>
      <w:r w:rsidRPr="002B6E0A">
        <w:t>)#</w:t>
      </w:r>
      <w:proofErr w:type="gramEnd"/>
      <w:r>
        <w:t xml:space="preserve"> </w:t>
      </w:r>
      <w:r>
        <w:rPr>
          <w:b/>
        </w:rPr>
        <w:t>end</w:t>
      </w:r>
    </w:p>
    <w:p w14:paraId="02C7C456" w14:textId="77777777" w:rsidR="009440C6" w:rsidRDefault="009440C6" w:rsidP="009440C6">
      <w:pPr>
        <w:pStyle w:val="SubStepAlpha"/>
      </w:pPr>
      <w:r>
        <w:t>Create the same VLANs on S2.</w:t>
      </w:r>
    </w:p>
    <w:p w14:paraId="44C3C95F" w14:textId="2331E060" w:rsidR="009440C6" w:rsidRDefault="009440C6" w:rsidP="009440C6">
      <w:pPr>
        <w:pStyle w:val="SubStepAlpha"/>
      </w:pPr>
      <w:r>
        <w:t xml:space="preserve">Issue the </w:t>
      </w:r>
      <w:r w:rsidRPr="004B4AE9">
        <w:rPr>
          <w:b/>
        </w:rPr>
        <w:t xml:space="preserve">show </w:t>
      </w:r>
      <w:proofErr w:type="spellStart"/>
      <w:r w:rsidRPr="004B4AE9">
        <w:rPr>
          <w:b/>
        </w:rPr>
        <w:t>vlan</w:t>
      </w:r>
      <w:proofErr w:type="spellEnd"/>
      <w:r w:rsidRPr="0098094B">
        <w:rPr>
          <w:b/>
        </w:rPr>
        <w:t xml:space="preserve"> </w:t>
      </w:r>
      <w:r w:rsidR="0098094B" w:rsidRPr="0098094B">
        <w:rPr>
          <w:b/>
        </w:rPr>
        <w:t>brief</w:t>
      </w:r>
      <w:r w:rsidR="0098094B">
        <w:t xml:space="preserve"> </w:t>
      </w:r>
      <w:r>
        <w:t>command to view the list of VLANs on S1.</w:t>
      </w:r>
    </w:p>
    <w:p w14:paraId="261108D9" w14:textId="05F2A954" w:rsidR="009440C6" w:rsidRPr="005376FF" w:rsidRDefault="009440C6" w:rsidP="00A67BD6">
      <w:pPr>
        <w:pStyle w:val="CMD"/>
      </w:pPr>
      <w:r w:rsidRPr="005376FF">
        <w:t xml:space="preserve">S1# </w:t>
      </w:r>
      <w:r w:rsidRPr="0098094B">
        <w:rPr>
          <w:b/>
        </w:rPr>
        <w:t xml:space="preserve">show </w:t>
      </w:r>
      <w:proofErr w:type="spellStart"/>
      <w:r w:rsidRPr="0098094B">
        <w:rPr>
          <w:b/>
        </w:rPr>
        <w:t>vlan</w:t>
      </w:r>
      <w:proofErr w:type="spellEnd"/>
      <w:r w:rsidR="0098094B">
        <w:rPr>
          <w:b/>
        </w:rPr>
        <w:t xml:space="preserve"> brief</w:t>
      </w:r>
    </w:p>
    <w:p w14:paraId="768D3450" w14:textId="77777777" w:rsidR="009440C6" w:rsidRPr="005376FF" w:rsidRDefault="009440C6" w:rsidP="00A67BD6">
      <w:pPr>
        <w:pStyle w:val="CMD"/>
        <w:rPr>
          <w:sz w:val="18"/>
        </w:rPr>
      </w:pPr>
    </w:p>
    <w:p w14:paraId="221CC5D8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>VLAN Name                             Status    Ports</w:t>
      </w:r>
    </w:p>
    <w:p w14:paraId="44DEAEC8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>---- -------------------------------- --------- -------------------------------</w:t>
      </w:r>
    </w:p>
    <w:p w14:paraId="2DE41B27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>1    default                          active    Fa0/1, Fa0/2, Fa0/3, Fa0/4</w:t>
      </w:r>
    </w:p>
    <w:p w14:paraId="22F2819C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 xml:space="preserve">                                                Fa0/5, Fa0/6, Fa0/7, Fa0/8</w:t>
      </w:r>
    </w:p>
    <w:p w14:paraId="4C62FA5D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 xml:space="preserve">                                                Fa0/9, Fa0/10, Fa0/11, Fa0/12</w:t>
      </w:r>
    </w:p>
    <w:p w14:paraId="0C2BA093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 xml:space="preserve">                                                Fa0/13, Fa0/14, Fa0/15, Fa0/16</w:t>
      </w:r>
    </w:p>
    <w:p w14:paraId="00BBD244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 xml:space="preserve">                                                Fa0/17, Fa0/18, Fa0/19, Fa0/20</w:t>
      </w:r>
    </w:p>
    <w:p w14:paraId="407E2A48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 xml:space="preserve">                                                Fa0/21, Fa0/22, Fa0/23, Fa0/24</w:t>
      </w:r>
    </w:p>
    <w:p w14:paraId="4328F31C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 xml:space="preserve">                                                Gi0/1, Gi0/2</w:t>
      </w:r>
    </w:p>
    <w:p w14:paraId="15034E25" w14:textId="77777777" w:rsidR="009440C6" w:rsidRPr="008509BD" w:rsidRDefault="009440C6" w:rsidP="00A67BD6">
      <w:pPr>
        <w:pStyle w:val="CMD"/>
        <w:rPr>
          <w:sz w:val="18"/>
          <w:highlight w:val="yellow"/>
        </w:rPr>
      </w:pPr>
      <w:r w:rsidRPr="008509BD">
        <w:rPr>
          <w:sz w:val="18"/>
          <w:highlight w:val="yellow"/>
        </w:rPr>
        <w:t>10   Operations                       active</w:t>
      </w:r>
    </w:p>
    <w:p w14:paraId="3AD9942B" w14:textId="77777777" w:rsidR="009440C6" w:rsidRPr="008509BD" w:rsidRDefault="009440C6" w:rsidP="00A67BD6">
      <w:pPr>
        <w:pStyle w:val="CMD"/>
        <w:rPr>
          <w:sz w:val="18"/>
          <w:highlight w:val="yellow"/>
        </w:rPr>
      </w:pPr>
      <w:r w:rsidRPr="008509BD">
        <w:rPr>
          <w:sz w:val="18"/>
          <w:highlight w:val="yellow"/>
        </w:rPr>
        <w:t xml:space="preserve">20   </w:t>
      </w:r>
      <w:proofErr w:type="spellStart"/>
      <w:r w:rsidRPr="008509BD">
        <w:rPr>
          <w:sz w:val="18"/>
          <w:highlight w:val="yellow"/>
        </w:rPr>
        <w:t>Parking_Lot</w:t>
      </w:r>
      <w:proofErr w:type="spellEnd"/>
      <w:r w:rsidRPr="008509BD">
        <w:rPr>
          <w:sz w:val="18"/>
          <w:highlight w:val="yellow"/>
        </w:rPr>
        <w:t xml:space="preserve">                      active</w:t>
      </w:r>
    </w:p>
    <w:p w14:paraId="48160E56" w14:textId="77777777" w:rsidR="009440C6" w:rsidRPr="005376FF" w:rsidRDefault="009440C6" w:rsidP="00A67BD6">
      <w:pPr>
        <w:pStyle w:val="CMD"/>
        <w:rPr>
          <w:sz w:val="18"/>
        </w:rPr>
      </w:pPr>
      <w:r w:rsidRPr="008509BD">
        <w:rPr>
          <w:sz w:val="18"/>
          <w:highlight w:val="yellow"/>
        </w:rPr>
        <w:t>99   Management                       active</w:t>
      </w:r>
    </w:p>
    <w:p w14:paraId="1130D57B" w14:textId="77777777" w:rsidR="009440C6" w:rsidRPr="005376FF" w:rsidRDefault="009440C6" w:rsidP="00A67BD6">
      <w:pPr>
        <w:pStyle w:val="CMD"/>
        <w:rPr>
          <w:sz w:val="18"/>
        </w:rPr>
      </w:pPr>
      <w:r w:rsidRPr="008509BD">
        <w:rPr>
          <w:sz w:val="18"/>
          <w:highlight w:val="yellow"/>
        </w:rPr>
        <w:t>1000 Native                           active</w:t>
      </w:r>
    </w:p>
    <w:p w14:paraId="197A9A2A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 xml:space="preserve">1002 </w:t>
      </w:r>
      <w:proofErr w:type="spellStart"/>
      <w:r w:rsidRPr="005376FF">
        <w:rPr>
          <w:sz w:val="18"/>
        </w:rPr>
        <w:t>fddi</w:t>
      </w:r>
      <w:proofErr w:type="spellEnd"/>
      <w:r w:rsidRPr="005376FF">
        <w:rPr>
          <w:sz w:val="18"/>
        </w:rPr>
        <w:t>-default                     act/</w:t>
      </w:r>
      <w:proofErr w:type="spellStart"/>
      <w:r w:rsidRPr="005376FF">
        <w:rPr>
          <w:sz w:val="18"/>
        </w:rPr>
        <w:t>unsup</w:t>
      </w:r>
      <w:proofErr w:type="spellEnd"/>
    </w:p>
    <w:p w14:paraId="0F7905DE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>1003 token-ring-default               act/</w:t>
      </w:r>
      <w:proofErr w:type="spellStart"/>
      <w:r w:rsidRPr="005376FF">
        <w:rPr>
          <w:sz w:val="18"/>
        </w:rPr>
        <w:t>unsup</w:t>
      </w:r>
      <w:proofErr w:type="spellEnd"/>
    </w:p>
    <w:p w14:paraId="30E2C980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 xml:space="preserve">1004 </w:t>
      </w:r>
      <w:proofErr w:type="spellStart"/>
      <w:r w:rsidRPr="005376FF">
        <w:rPr>
          <w:sz w:val="18"/>
        </w:rPr>
        <w:t>fddinet</w:t>
      </w:r>
      <w:proofErr w:type="spellEnd"/>
      <w:r w:rsidRPr="005376FF">
        <w:rPr>
          <w:sz w:val="18"/>
        </w:rPr>
        <w:t>-default                  act/</w:t>
      </w:r>
      <w:proofErr w:type="spellStart"/>
      <w:r w:rsidRPr="005376FF">
        <w:rPr>
          <w:sz w:val="18"/>
        </w:rPr>
        <w:t>unsup</w:t>
      </w:r>
      <w:proofErr w:type="spellEnd"/>
    </w:p>
    <w:p w14:paraId="075901A7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lastRenderedPageBreak/>
        <w:t xml:space="preserve">1005 </w:t>
      </w:r>
      <w:proofErr w:type="spellStart"/>
      <w:r w:rsidRPr="005376FF">
        <w:rPr>
          <w:sz w:val="18"/>
        </w:rPr>
        <w:t>trnet</w:t>
      </w:r>
      <w:proofErr w:type="spellEnd"/>
      <w:r w:rsidRPr="005376FF">
        <w:rPr>
          <w:sz w:val="18"/>
        </w:rPr>
        <w:t>-default                    act/</w:t>
      </w:r>
      <w:proofErr w:type="spellStart"/>
      <w:r w:rsidRPr="005376FF">
        <w:rPr>
          <w:sz w:val="18"/>
        </w:rPr>
        <w:t>unsup</w:t>
      </w:r>
      <w:proofErr w:type="spellEnd"/>
    </w:p>
    <w:p w14:paraId="5EAF6221" w14:textId="6DB82B13" w:rsidR="009440C6" w:rsidRDefault="00A67BD6" w:rsidP="00A67BD6">
      <w:pPr>
        <w:pStyle w:val="Heading4"/>
      </w:pPr>
      <w:r>
        <w:t>Questions:</w:t>
      </w:r>
    </w:p>
    <w:p w14:paraId="77D26A0F" w14:textId="77777777" w:rsidR="00A67BD6" w:rsidRDefault="009440C6" w:rsidP="00A67BD6">
      <w:pPr>
        <w:pStyle w:val="BodyTextL50"/>
        <w:spacing w:before="0"/>
      </w:pPr>
      <w:r>
        <w:t>What is the default VLAN?</w:t>
      </w:r>
    </w:p>
    <w:p w14:paraId="3441E3B2" w14:textId="68DC9DE9" w:rsidR="00A67BD6" w:rsidRDefault="00A67BD6" w:rsidP="00A67BD6">
      <w:pPr>
        <w:pStyle w:val="AnswerLineL50"/>
      </w:pPr>
      <w:r>
        <w:t>Type your answers here.</w:t>
      </w:r>
    </w:p>
    <w:p w14:paraId="07BED194" w14:textId="77777777" w:rsidR="009440C6" w:rsidRDefault="009440C6" w:rsidP="009440C6">
      <w:pPr>
        <w:pStyle w:val="BodyTextL50"/>
      </w:pPr>
      <w:r>
        <w:t>What ports are assigned to the default VLAN?</w:t>
      </w:r>
    </w:p>
    <w:p w14:paraId="3E7ABFA1" w14:textId="353925FF" w:rsidR="009440C6" w:rsidRDefault="00A67BD6" w:rsidP="00A67BD6">
      <w:pPr>
        <w:pStyle w:val="AnswerLineL50"/>
      </w:pPr>
      <w:r>
        <w:t>Type your answers here.</w:t>
      </w:r>
    </w:p>
    <w:p w14:paraId="252398E0" w14:textId="77777777" w:rsidR="009440C6" w:rsidRDefault="009440C6" w:rsidP="009440C6">
      <w:pPr>
        <w:pStyle w:val="Heading3"/>
      </w:pPr>
      <w:r>
        <w:t>Assign VLANs to the correct switch interfaces.</w:t>
      </w:r>
    </w:p>
    <w:p w14:paraId="61AC9B45" w14:textId="77777777" w:rsidR="009440C6" w:rsidRDefault="009440C6" w:rsidP="009440C6">
      <w:pPr>
        <w:pStyle w:val="SubStepAlpha"/>
      </w:pPr>
      <w:r>
        <w:t>Assign VLANs to the interfaces on S1.</w:t>
      </w:r>
    </w:p>
    <w:p w14:paraId="35CD945D" w14:textId="2FD0D41E" w:rsidR="009440C6" w:rsidRDefault="009440C6" w:rsidP="009440C6">
      <w:pPr>
        <w:pStyle w:val="SubStepNum"/>
      </w:pPr>
      <w:r>
        <w:t xml:space="preserve">Assign PC-A to the </w:t>
      </w:r>
      <w:r w:rsidR="00F91A2E">
        <w:t>Operation</w:t>
      </w:r>
      <w:r>
        <w:t xml:space="preserve"> VLAN.</w:t>
      </w:r>
    </w:p>
    <w:p w14:paraId="2AC175A6" w14:textId="77777777" w:rsidR="009440C6" w:rsidRPr="00A479AA" w:rsidRDefault="009440C6" w:rsidP="009440C6">
      <w:pPr>
        <w:pStyle w:val="CMDL75"/>
        <w:rPr>
          <w:b/>
        </w:rPr>
      </w:pPr>
      <w:r>
        <w:t xml:space="preserve">S1(config)# </w:t>
      </w:r>
      <w:r w:rsidRPr="00A479AA">
        <w:rPr>
          <w:b/>
        </w:rPr>
        <w:t>interface f0/6</w:t>
      </w:r>
    </w:p>
    <w:p w14:paraId="5ACB2E2E" w14:textId="77777777" w:rsidR="009440C6" w:rsidRDefault="009440C6" w:rsidP="009440C6">
      <w:pPr>
        <w:pStyle w:val="CMDL75"/>
        <w:rPr>
          <w:b/>
        </w:rPr>
      </w:pPr>
      <w:r>
        <w:t>S1(config-</w:t>
      </w:r>
      <w:proofErr w:type="gramStart"/>
      <w:r>
        <w:t>if)#</w:t>
      </w:r>
      <w:proofErr w:type="gramEnd"/>
      <w:r>
        <w:t xml:space="preserve"> </w:t>
      </w:r>
      <w:r w:rsidRPr="000C5215">
        <w:rPr>
          <w:b/>
        </w:rPr>
        <w:t>switchport mode access</w:t>
      </w:r>
    </w:p>
    <w:p w14:paraId="3FB7827D" w14:textId="77777777" w:rsidR="009440C6" w:rsidRDefault="009440C6" w:rsidP="009440C6">
      <w:pPr>
        <w:pStyle w:val="CMDL75"/>
        <w:rPr>
          <w:b/>
        </w:rPr>
      </w:pPr>
      <w:r w:rsidRPr="000C5215">
        <w:t>S</w:t>
      </w:r>
      <w:r>
        <w:t>1</w:t>
      </w:r>
      <w:r w:rsidRPr="000C5215">
        <w:t>(config-</w:t>
      </w:r>
      <w:proofErr w:type="gramStart"/>
      <w:r w:rsidRPr="000C5215">
        <w:t>if)#</w:t>
      </w:r>
      <w:proofErr w:type="gramEnd"/>
      <w:r>
        <w:t xml:space="preserve"> </w:t>
      </w:r>
      <w:r w:rsidRPr="000C5215">
        <w:rPr>
          <w:b/>
        </w:rPr>
        <w:t xml:space="preserve">switchport access </w:t>
      </w:r>
      <w:proofErr w:type="spellStart"/>
      <w:r w:rsidRPr="000C5215">
        <w:rPr>
          <w:b/>
        </w:rPr>
        <w:t>vlan</w:t>
      </w:r>
      <w:proofErr w:type="spellEnd"/>
      <w:r w:rsidRPr="000C5215">
        <w:rPr>
          <w:b/>
        </w:rPr>
        <w:t xml:space="preserve"> 10</w:t>
      </w:r>
    </w:p>
    <w:p w14:paraId="7E15BED6" w14:textId="77777777" w:rsidR="009440C6" w:rsidRDefault="009440C6" w:rsidP="009440C6">
      <w:pPr>
        <w:pStyle w:val="SubStepNum"/>
      </w:pPr>
      <w:r>
        <w:t>Move the switch IP address VLAN 99.</w:t>
      </w:r>
    </w:p>
    <w:p w14:paraId="2347183F" w14:textId="77777777" w:rsidR="009440C6" w:rsidRDefault="009440C6" w:rsidP="009440C6">
      <w:pPr>
        <w:pStyle w:val="CMDL75"/>
      </w:pPr>
      <w:r w:rsidRPr="000C5215">
        <w:t>S</w:t>
      </w:r>
      <w:r>
        <w:t>1</w:t>
      </w:r>
      <w:r w:rsidRPr="000C5215">
        <w:t>(config)#</w:t>
      </w:r>
      <w:r>
        <w:t xml:space="preserve"> </w:t>
      </w:r>
      <w:r w:rsidRPr="00816FF4">
        <w:rPr>
          <w:b/>
        </w:rPr>
        <w:t xml:space="preserve">interface </w:t>
      </w:r>
      <w:proofErr w:type="spellStart"/>
      <w:r w:rsidRPr="00816FF4">
        <w:rPr>
          <w:b/>
        </w:rPr>
        <w:t>vlan</w:t>
      </w:r>
      <w:proofErr w:type="spellEnd"/>
      <w:r w:rsidRPr="00816FF4">
        <w:rPr>
          <w:b/>
        </w:rPr>
        <w:t xml:space="preserve"> 1</w:t>
      </w:r>
    </w:p>
    <w:p w14:paraId="7979F024" w14:textId="77777777" w:rsidR="009440C6" w:rsidRPr="000C5215" w:rsidRDefault="009440C6" w:rsidP="009440C6">
      <w:pPr>
        <w:pStyle w:val="CMDL75"/>
      </w:pPr>
      <w:r w:rsidRPr="000C5215">
        <w:t>S</w:t>
      </w:r>
      <w:r>
        <w:t>1</w:t>
      </w:r>
      <w:r w:rsidRPr="000C5215">
        <w:t>(config-</w:t>
      </w:r>
      <w:proofErr w:type="gramStart"/>
      <w:r w:rsidRPr="000C5215">
        <w:t>if)#</w:t>
      </w:r>
      <w:proofErr w:type="gramEnd"/>
      <w:r>
        <w:t xml:space="preserve"> </w:t>
      </w:r>
      <w:r w:rsidRPr="00816FF4">
        <w:rPr>
          <w:b/>
        </w:rPr>
        <w:t xml:space="preserve">no </w:t>
      </w:r>
      <w:proofErr w:type="spellStart"/>
      <w:r w:rsidRPr="00816FF4">
        <w:rPr>
          <w:b/>
        </w:rPr>
        <w:t>ip</w:t>
      </w:r>
      <w:proofErr w:type="spellEnd"/>
      <w:r w:rsidRPr="00816FF4">
        <w:rPr>
          <w:b/>
        </w:rPr>
        <w:t xml:space="preserve"> address</w:t>
      </w:r>
    </w:p>
    <w:p w14:paraId="55FE8B50" w14:textId="77777777" w:rsidR="009440C6" w:rsidRDefault="009440C6" w:rsidP="009440C6">
      <w:pPr>
        <w:pStyle w:val="CMDL75"/>
      </w:pPr>
      <w:r w:rsidRPr="000C5215">
        <w:t>S</w:t>
      </w:r>
      <w:r>
        <w:t>1</w:t>
      </w:r>
      <w:r w:rsidRPr="000C5215">
        <w:t>(config-</w:t>
      </w:r>
      <w:proofErr w:type="gramStart"/>
      <w:r w:rsidRPr="000C5215">
        <w:t>if)#</w:t>
      </w:r>
      <w:proofErr w:type="gramEnd"/>
      <w:r>
        <w:t xml:space="preserve"> </w:t>
      </w:r>
      <w:r w:rsidRPr="000C5215">
        <w:rPr>
          <w:b/>
        </w:rPr>
        <w:t xml:space="preserve">interface </w:t>
      </w:r>
      <w:proofErr w:type="spellStart"/>
      <w:r w:rsidRPr="000C5215">
        <w:rPr>
          <w:b/>
        </w:rPr>
        <w:t>vlan</w:t>
      </w:r>
      <w:proofErr w:type="spellEnd"/>
      <w:r w:rsidRPr="000C5215">
        <w:rPr>
          <w:b/>
        </w:rPr>
        <w:t xml:space="preserve"> 99</w:t>
      </w:r>
    </w:p>
    <w:p w14:paraId="21336E2E" w14:textId="77777777" w:rsidR="009440C6" w:rsidRPr="000C5215" w:rsidRDefault="009440C6" w:rsidP="009440C6">
      <w:pPr>
        <w:pStyle w:val="CMDL75"/>
        <w:rPr>
          <w:b/>
        </w:rPr>
      </w:pPr>
      <w:r w:rsidRPr="000C5215">
        <w:t>S</w:t>
      </w:r>
      <w:r>
        <w:t>1</w:t>
      </w:r>
      <w:r w:rsidRPr="000C5215">
        <w:t>(config-</w:t>
      </w:r>
      <w:proofErr w:type="gramStart"/>
      <w:r w:rsidRPr="000C5215">
        <w:t>if)#</w:t>
      </w:r>
      <w:proofErr w:type="gramEnd"/>
      <w:r>
        <w:t xml:space="preserve"> </w:t>
      </w:r>
      <w:proofErr w:type="spellStart"/>
      <w:r w:rsidRPr="000C5215">
        <w:rPr>
          <w:b/>
        </w:rPr>
        <w:t>ip</w:t>
      </w:r>
      <w:proofErr w:type="spellEnd"/>
      <w:r w:rsidRPr="000C5215">
        <w:rPr>
          <w:b/>
        </w:rPr>
        <w:t xml:space="preserve"> address 192.168.</w:t>
      </w:r>
      <w:r>
        <w:rPr>
          <w:b/>
        </w:rPr>
        <w:t>1</w:t>
      </w:r>
      <w:r w:rsidRPr="000C5215">
        <w:rPr>
          <w:b/>
        </w:rPr>
        <w:t>.11 255.255.255.0</w:t>
      </w:r>
    </w:p>
    <w:p w14:paraId="4D16A6B0" w14:textId="77777777" w:rsidR="009440C6" w:rsidRDefault="009440C6" w:rsidP="009440C6">
      <w:pPr>
        <w:pStyle w:val="CMDL75"/>
        <w:rPr>
          <w:b/>
        </w:rPr>
      </w:pPr>
      <w:r w:rsidRPr="000C5215">
        <w:t>S</w:t>
      </w:r>
      <w:r>
        <w:t>1</w:t>
      </w:r>
      <w:r w:rsidRPr="000C5215">
        <w:t>(conf</w:t>
      </w:r>
      <w:r w:rsidRPr="00A479AA">
        <w:t>ig</w:t>
      </w:r>
      <w:r w:rsidRPr="000C5215">
        <w:t>-</w:t>
      </w:r>
      <w:proofErr w:type="gramStart"/>
      <w:r w:rsidRPr="000C5215">
        <w:t>if)#</w:t>
      </w:r>
      <w:proofErr w:type="gramEnd"/>
      <w:r w:rsidRPr="000C5215">
        <w:t xml:space="preserve"> </w:t>
      </w:r>
      <w:r w:rsidRPr="00816FF4">
        <w:rPr>
          <w:b/>
        </w:rPr>
        <w:t>end</w:t>
      </w:r>
    </w:p>
    <w:p w14:paraId="79058ED1" w14:textId="77777777" w:rsidR="009440C6" w:rsidRDefault="009440C6" w:rsidP="009440C6">
      <w:pPr>
        <w:pStyle w:val="SubStepAlpha"/>
      </w:pPr>
      <w:r>
        <w:t xml:space="preserve">Issue the </w:t>
      </w:r>
      <w:r w:rsidRPr="003E40E8">
        <w:rPr>
          <w:b/>
        </w:rPr>
        <w:t xml:space="preserve">show </w:t>
      </w:r>
      <w:proofErr w:type="spellStart"/>
      <w:r w:rsidRPr="003E40E8">
        <w:rPr>
          <w:b/>
        </w:rPr>
        <w:t>vlan</w:t>
      </w:r>
      <w:proofErr w:type="spellEnd"/>
      <w:r>
        <w:t xml:space="preserve"> </w:t>
      </w:r>
      <w:r w:rsidRPr="00A40DE0">
        <w:rPr>
          <w:b/>
        </w:rPr>
        <w:t>brief</w:t>
      </w:r>
      <w:r>
        <w:t xml:space="preserve"> command and verify that the VLANs are assigned to the correct interfaces.</w:t>
      </w:r>
    </w:p>
    <w:p w14:paraId="6C0C22D1" w14:textId="77777777" w:rsidR="009440C6" w:rsidRDefault="009440C6" w:rsidP="009440C6">
      <w:pPr>
        <w:pStyle w:val="SubStepAlpha"/>
      </w:pPr>
      <w:r>
        <w:t xml:space="preserve">Issue the </w:t>
      </w:r>
      <w:r w:rsidRPr="002850CF">
        <w:rPr>
          <w:b/>
        </w:rPr>
        <w:t xml:space="preserve">show </w:t>
      </w:r>
      <w:proofErr w:type="spellStart"/>
      <w:r w:rsidRPr="002850CF">
        <w:rPr>
          <w:b/>
        </w:rPr>
        <w:t>ip</w:t>
      </w:r>
      <w:proofErr w:type="spellEnd"/>
      <w:r w:rsidRPr="002850CF">
        <w:rPr>
          <w:b/>
        </w:rPr>
        <w:t xml:space="preserve"> interface brief</w:t>
      </w:r>
      <w:r>
        <w:t xml:space="preserve"> command.</w:t>
      </w:r>
    </w:p>
    <w:p w14:paraId="751108AC" w14:textId="2AF442A6" w:rsidR="00A67BD6" w:rsidRDefault="00A67BD6" w:rsidP="00A67BD6">
      <w:pPr>
        <w:pStyle w:val="Heading4"/>
      </w:pPr>
      <w:r>
        <w:t>Question:</w:t>
      </w:r>
    </w:p>
    <w:p w14:paraId="4131F610" w14:textId="48BC262B" w:rsidR="009440C6" w:rsidRDefault="009440C6" w:rsidP="00A67BD6">
      <w:pPr>
        <w:pStyle w:val="BodyTextL50"/>
        <w:spacing w:before="0"/>
      </w:pPr>
      <w:r>
        <w:t xml:space="preserve">What is the status of VLAN 99? </w:t>
      </w:r>
      <w:r w:rsidR="00A67BD6">
        <w:t>Explain.</w:t>
      </w:r>
    </w:p>
    <w:p w14:paraId="34B992DD" w14:textId="0BEF309A" w:rsidR="009440C6" w:rsidRDefault="00A67BD6" w:rsidP="00092212">
      <w:pPr>
        <w:pStyle w:val="AnswerLineL50"/>
        <w:spacing w:after="480"/>
      </w:pPr>
      <w:r>
        <w:t>Type your answers here.</w:t>
      </w:r>
    </w:p>
    <w:p w14:paraId="1FF30FBE" w14:textId="0D9F8115" w:rsidR="009440C6" w:rsidRDefault="00F91A2E" w:rsidP="009440C6">
      <w:pPr>
        <w:pStyle w:val="SubStepAlpha"/>
        <w:tabs>
          <w:tab w:val="clear" w:pos="720"/>
        </w:tabs>
      </w:pPr>
      <w:r>
        <w:t>Assign PC-B to the Operation</w:t>
      </w:r>
      <w:r w:rsidR="000E4526">
        <w:t>s</w:t>
      </w:r>
      <w:r>
        <w:t xml:space="preserve"> VLAN on S2.</w:t>
      </w:r>
    </w:p>
    <w:p w14:paraId="4AAFAAAA" w14:textId="0ECAC26E" w:rsidR="009440C6" w:rsidRDefault="009440C6" w:rsidP="009440C6">
      <w:pPr>
        <w:pStyle w:val="SubStepAlpha"/>
      </w:pPr>
      <w:r>
        <w:t>Remove the IP address for VLAN 1 on S2.</w:t>
      </w:r>
    </w:p>
    <w:p w14:paraId="50330FE7" w14:textId="2176F09A" w:rsidR="009440C6" w:rsidRDefault="009440C6" w:rsidP="009440C6">
      <w:pPr>
        <w:pStyle w:val="SubStepAlpha"/>
      </w:pPr>
      <w:r>
        <w:t>Configure an IP address for VLAN 99 on S2 according to the Addressing Table.</w:t>
      </w:r>
    </w:p>
    <w:p w14:paraId="51F5EA15" w14:textId="77777777" w:rsidR="009440C6" w:rsidRDefault="009440C6" w:rsidP="009440C6">
      <w:pPr>
        <w:pStyle w:val="SubStepAlpha"/>
      </w:pPr>
      <w:r>
        <w:t xml:space="preserve">Use the </w:t>
      </w:r>
      <w:r w:rsidRPr="003E40E8">
        <w:rPr>
          <w:b/>
        </w:rPr>
        <w:t xml:space="preserve">show </w:t>
      </w:r>
      <w:proofErr w:type="spellStart"/>
      <w:r w:rsidRPr="003E40E8">
        <w:rPr>
          <w:b/>
        </w:rPr>
        <w:t>vlan</w:t>
      </w:r>
      <w:proofErr w:type="spellEnd"/>
      <w:r>
        <w:rPr>
          <w:b/>
        </w:rPr>
        <w:t xml:space="preserve"> brief</w:t>
      </w:r>
      <w:r>
        <w:t xml:space="preserve"> command to verify that the VLANs are assigned to the correct interfaces.</w:t>
      </w:r>
    </w:p>
    <w:p w14:paraId="7810087D" w14:textId="7AA79655" w:rsidR="009440C6" w:rsidRDefault="00A67BD6" w:rsidP="00A67BD6">
      <w:pPr>
        <w:pStyle w:val="Heading4"/>
      </w:pPr>
      <w:r>
        <w:t>Questions:</w:t>
      </w:r>
    </w:p>
    <w:p w14:paraId="65C25267" w14:textId="1E20B59E" w:rsidR="009440C6" w:rsidRDefault="009440C6" w:rsidP="0097630B">
      <w:pPr>
        <w:pStyle w:val="BodyTextL50"/>
        <w:spacing w:before="0"/>
      </w:pPr>
      <w:r>
        <w:t xml:space="preserve">Is S1 able to ping S2? </w:t>
      </w:r>
      <w:r w:rsidR="00A67BD6">
        <w:t>Explain.</w:t>
      </w:r>
    </w:p>
    <w:p w14:paraId="6AE020D1" w14:textId="2763363C" w:rsidR="009440C6" w:rsidRDefault="00A67BD6" w:rsidP="00092212">
      <w:pPr>
        <w:pStyle w:val="AnswerLineL50"/>
        <w:spacing w:after="480"/>
      </w:pPr>
      <w:r>
        <w:t>Type your answers here.</w:t>
      </w:r>
    </w:p>
    <w:p w14:paraId="4A9DCF60" w14:textId="7177E689" w:rsidR="0097630B" w:rsidRDefault="0097630B" w:rsidP="0097630B">
      <w:pPr>
        <w:pStyle w:val="ConfigWindow"/>
      </w:pPr>
      <w:r>
        <w:t>Close configuration window</w:t>
      </w:r>
    </w:p>
    <w:p w14:paraId="66ADBF03" w14:textId="77777777" w:rsidR="0097630B" w:rsidRDefault="0097630B" w:rsidP="0097630B">
      <w:pPr>
        <w:pStyle w:val="BodyTextL50"/>
        <w:spacing w:before="0"/>
      </w:pPr>
      <w:r>
        <w:t>Is PC-A able to ping PC-B? Explain.</w:t>
      </w:r>
    </w:p>
    <w:p w14:paraId="3285D58B" w14:textId="77777777" w:rsidR="0097630B" w:rsidRDefault="0097630B" w:rsidP="0097630B">
      <w:pPr>
        <w:pStyle w:val="AnswerLineL50"/>
      </w:pPr>
      <w:r>
        <w:t>Type your answers here.</w:t>
      </w:r>
    </w:p>
    <w:p w14:paraId="4E0243FB" w14:textId="77777777" w:rsidR="009440C6" w:rsidRDefault="009440C6" w:rsidP="00665FC9">
      <w:pPr>
        <w:pStyle w:val="Heading2"/>
      </w:pPr>
      <w:r>
        <w:t>Maintain VLAN Port Assignments and the VLAN Database</w:t>
      </w:r>
    </w:p>
    <w:p w14:paraId="47F6C076" w14:textId="77777777" w:rsidR="009440C6" w:rsidRDefault="009440C6" w:rsidP="009440C6">
      <w:pPr>
        <w:pStyle w:val="BodyTextL25"/>
      </w:pPr>
      <w:r>
        <w:t>In Part 3, you will change VLAN assignments to ports and remove VLANs from the VLAN database.</w:t>
      </w:r>
    </w:p>
    <w:p w14:paraId="60424542" w14:textId="74C38028" w:rsidR="009440C6" w:rsidRDefault="009440C6" w:rsidP="009440C6">
      <w:pPr>
        <w:pStyle w:val="Heading3"/>
      </w:pPr>
      <w:r>
        <w:t>Assign a VLAN to multiple interfaces.</w:t>
      </w:r>
    </w:p>
    <w:p w14:paraId="0B187ED0" w14:textId="0D2707CB" w:rsidR="0097630B" w:rsidRPr="0097630B" w:rsidRDefault="0097630B" w:rsidP="0097630B">
      <w:pPr>
        <w:pStyle w:val="ConfigWindow"/>
      </w:pPr>
      <w:r>
        <w:t>Open configuration window</w:t>
      </w:r>
    </w:p>
    <w:p w14:paraId="6967DF5F" w14:textId="77777777" w:rsidR="009440C6" w:rsidRDefault="009440C6" w:rsidP="0097630B">
      <w:pPr>
        <w:pStyle w:val="SubStepAlpha"/>
        <w:spacing w:before="0"/>
      </w:pPr>
      <w:r>
        <w:t>On S1, assign interfaces F0/11 – 24 to VLAN99.</w:t>
      </w:r>
    </w:p>
    <w:p w14:paraId="50F13D04" w14:textId="77777777" w:rsidR="009440C6" w:rsidRPr="00A40DE0" w:rsidRDefault="009440C6" w:rsidP="009440C6">
      <w:pPr>
        <w:pStyle w:val="CMD"/>
        <w:rPr>
          <w:b/>
        </w:rPr>
      </w:pPr>
      <w:r w:rsidRPr="00A40DE0">
        <w:t xml:space="preserve">S1(config)# </w:t>
      </w:r>
      <w:r w:rsidRPr="00A40DE0">
        <w:rPr>
          <w:b/>
        </w:rPr>
        <w:t>interface range f0/11-24</w:t>
      </w:r>
    </w:p>
    <w:p w14:paraId="51BEA5CF" w14:textId="77777777" w:rsidR="009440C6" w:rsidRPr="00A40DE0" w:rsidRDefault="009440C6" w:rsidP="009440C6">
      <w:pPr>
        <w:pStyle w:val="CMD"/>
      </w:pPr>
      <w:r w:rsidRPr="00A40DE0">
        <w:lastRenderedPageBreak/>
        <w:t>S1(config-if</w:t>
      </w:r>
      <w:r>
        <w:t>-</w:t>
      </w:r>
      <w:proofErr w:type="gramStart"/>
      <w:r>
        <w:t>range</w:t>
      </w:r>
      <w:r w:rsidRPr="00A40DE0">
        <w:t>)#</w:t>
      </w:r>
      <w:proofErr w:type="gramEnd"/>
      <w:r w:rsidRPr="00A40DE0">
        <w:t xml:space="preserve"> </w:t>
      </w:r>
      <w:r w:rsidRPr="00A40DE0">
        <w:rPr>
          <w:b/>
        </w:rPr>
        <w:t>switchport mode access</w:t>
      </w:r>
    </w:p>
    <w:p w14:paraId="19EBCA7F" w14:textId="77777777" w:rsidR="009440C6" w:rsidRPr="00A40DE0" w:rsidRDefault="009440C6" w:rsidP="009440C6">
      <w:pPr>
        <w:pStyle w:val="CMD"/>
        <w:rPr>
          <w:b/>
        </w:rPr>
      </w:pPr>
      <w:r w:rsidRPr="00A40DE0">
        <w:t>S1(config-if</w:t>
      </w:r>
      <w:r>
        <w:t>-</w:t>
      </w:r>
      <w:proofErr w:type="gramStart"/>
      <w:r>
        <w:t>range</w:t>
      </w:r>
      <w:r w:rsidRPr="00A40DE0">
        <w:t>)#</w:t>
      </w:r>
      <w:proofErr w:type="gramEnd"/>
      <w:r w:rsidRPr="00A40DE0">
        <w:t xml:space="preserve"> </w:t>
      </w:r>
      <w:r w:rsidRPr="00A40DE0">
        <w:rPr>
          <w:b/>
        </w:rPr>
        <w:t xml:space="preserve">switchport access </w:t>
      </w:r>
      <w:proofErr w:type="spellStart"/>
      <w:r w:rsidRPr="00A40DE0">
        <w:rPr>
          <w:b/>
        </w:rPr>
        <w:t>vlan</w:t>
      </w:r>
      <w:proofErr w:type="spellEnd"/>
      <w:r w:rsidRPr="00A40DE0">
        <w:rPr>
          <w:b/>
        </w:rPr>
        <w:t xml:space="preserve"> </w:t>
      </w:r>
      <w:r>
        <w:rPr>
          <w:b/>
        </w:rPr>
        <w:t>99</w:t>
      </w:r>
    </w:p>
    <w:p w14:paraId="05C42AE1" w14:textId="77777777" w:rsidR="009440C6" w:rsidRPr="00A40DE0" w:rsidRDefault="009440C6" w:rsidP="009440C6">
      <w:pPr>
        <w:pStyle w:val="CMD"/>
      </w:pPr>
      <w:r w:rsidRPr="00A40DE0">
        <w:t>S1(config-if</w:t>
      </w:r>
      <w:r>
        <w:t>-</w:t>
      </w:r>
      <w:proofErr w:type="gramStart"/>
      <w:r>
        <w:t>range</w:t>
      </w:r>
      <w:r w:rsidRPr="00A40DE0">
        <w:t>)#</w:t>
      </w:r>
      <w:proofErr w:type="gramEnd"/>
      <w:r w:rsidRPr="00A40DE0">
        <w:t xml:space="preserve"> </w:t>
      </w:r>
      <w:r w:rsidRPr="00A40DE0">
        <w:rPr>
          <w:b/>
        </w:rPr>
        <w:t>end</w:t>
      </w:r>
    </w:p>
    <w:p w14:paraId="51ADAAD1" w14:textId="77777777" w:rsidR="009440C6" w:rsidRDefault="009440C6" w:rsidP="009440C6">
      <w:pPr>
        <w:pStyle w:val="SubStepAlpha"/>
      </w:pPr>
      <w:r>
        <w:t xml:space="preserve">Issue the </w:t>
      </w:r>
      <w:r w:rsidRPr="00AA55C6">
        <w:rPr>
          <w:b/>
        </w:rPr>
        <w:t xml:space="preserve">show </w:t>
      </w:r>
      <w:proofErr w:type="spellStart"/>
      <w:r w:rsidRPr="00AA55C6">
        <w:rPr>
          <w:b/>
        </w:rPr>
        <w:t>vlan</w:t>
      </w:r>
      <w:proofErr w:type="spellEnd"/>
      <w:r w:rsidRPr="00AA55C6">
        <w:rPr>
          <w:b/>
        </w:rPr>
        <w:t xml:space="preserve"> brief</w:t>
      </w:r>
      <w:r w:rsidRPr="00AA55C6">
        <w:t xml:space="preserve"> command</w:t>
      </w:r>
      <w:r>
        <w:t xml:space="preserve"> to verify VLAN assignments.</w:t>
      </w:r>
    </w:p>
    <w:p w14:paraId="0839FCDD" w14:textId="77777777" w:rsidR="009440C6" w:rsidRDefault="009440C6" w:rsidP="009440C6">
      <w:pPr>
        <w:pStyle w:val="SubStepAlpha"/>
      </w:pPr>
      <w:r>
        <w:t>Reassign F0/11 and F0/21 to VLAN 10.</w:t>
      </w:r>
    </w:p>
    <w:p w14:paraId="33ACB077" w14:textId="77777777" w:rsidR="009440C6" w:rsidRDefault="009440C6" w:rsidP="009440C6">
      <w:pPr>
        <w:pStyle w:val="SubStepAlpha"/>
      </w:pPr>
      <w:r>
        <w:t>Verify that VLAN assignments are correct.</w:t>
      </w:r>
    </w:p>
    <w:p w14:paraId="3F838380" w14:textId="77777777" w:rsidR="009440C6" w:rsidRDefault="009440C6" w:rsidP="009440C6">
      <w:pPr>
        <w:pStyle w:val="Heading3"/>
      </w:pPr>
      <w:r>
        <w:t>Remove a VLAN assignment from an interface.</w:t>
      </w:r>
    </w:p>
    <w:p w14:paraId="3358A170" w14:textId="77777777" w:rsidR="009440C6" w:rsidRDefault="009440C6" w:rsidP="009440C6">
      <w:pPr>
        <w:pStyle w:val="SubStepAlpha"/>
      </w:pPr>
      <w:r>
        <w:t xml:space="preserve">Use the </w:t>
      </w:r>
      <w:r w:rsidRPr="007D1875">
        <w:rPr>
          <w:b/>
        </w:rPr>
        <w:t>no</w:t>
      </w:r>
      <w:r>
        <w:t xml:space="preserve"> </w:t>
      </w:r>
      <w:r w:rsidRPr="007D1875">
        <w:rPr>
          <w:b/>
        </w:rPr>
        <w:t xml:space="preserve">switchport access </w:t>
      </w:r>
      <w:proofErr w:type="spellStart"/>
      <w:r w:rsidRPr="007D1875">
        <w:rPr>
          <w:b/>
        </w:rPr>
        <w:t>vlan</w:t>
      </w:r>
      <w:proofErr w:type="spellEnd"/>
      <w:r>
        <w:t xml:space="preserve"> command to remove the VLAN 99 assignment to F0/24.</w:t>
      </w:r>
    </w:p>
    <w:p w14:paraId="6A361AA7" w14:textId="77777777" w:rsidR="009440C6" w:rsidRPr="0034725D" w:rsidRDefault="009440C6" w:rsidP="009440C6">
      <w:pPr>
        <w:pStyle w:val="CMD"/>
      </w:pPr>
      <w:r w:rsidRPr="0034725D">
        <w:t xml:space="preserve">S1(config)# </w:t>
      </w:r>
      <w:r w:rsidRPr="0034725D">
        <w:rPr>
          <w:b/>
        </w:rPr>
        <w:t>interface f0/24</w:t>
      </w:r>
    </w:p>
    <w:p w14:paraId="38A9781F" w14:textId="77777777" w:rsidR="009440C6" w:rsidRPr="0034725D" w:rsidRDefault="009440C6" w:rsidP="009440C6">
      <w:pPr>
        <w:pStyle w:val="CMD"/>
        <w:rPr>
          <w:b/>
        </w:rPr>
      </w:pPr>
      <w:r w:rsidRPr="0034725D">
        <w:t>S1(config-</w:t>
      </w:r>
      <w:proofErr w:type="gramStart"/>
      <w:r w:rsidRPr="0034725D">
        <w:t>if)#</w:t>
      </w:r>
      <w:proofErr w:type="gramEnd"/>
      <w:r w:rsidRPr="0034725D">
        <w:t xml:space="preserve"> </w:t>
      </w:r>
      <w:r w:rsidRPr="0034725D">
        <w:rPr>
          <w:b/>
        </w:rPr>
        <w:t xml:space="preserve">no switchport access </w:t>
      </w:r>
      <w:proofErr w:type="spellStart"/>
      <w:r w:rsidRPr="0034725D">
        <w:rPr>
          <w:b/>
        </w:rPr>
        <w:t>vlan</w:t>
      </w:r>
      <w:proofErr w:type="spellEnd"/>
    </w:p>
    <w:p w14:paraId="587215FA" w14:textId="77777777" w:rsidR="009440C6" w:rsidRPr="0034725D" w:rsidRDefault="009440C6" w:rsidP="009440C6">
      <w:pPr>
        <w:pStyle w:val="CMD"/>
      </w:pPr>
      <w:r w:rsidRPr="0034725D">
        <w:t>S1(config-</w:t>
      </w:r>
      <w:proofErr w:type="gramStart"/>
      <w:r w:rsidRPr="0034725D">
        <w:t>if)#</w:t>
      </w:r>
      <w:proofErr w:type="gramEnd"/>
      <w:r w:rsidRPr="0034725D">
        <w:t xml:space="preserve"> </w:t>
      </w:r>
      <w:r w:rsidRPr="0034725D">
        <w:rPr>
          <w:b/>
        </w:rPr>
        <w:t>end</w:t>
      </w:r>
    </w:p>
    <w:p w14:paraId="2BC1F40F" w14:textId="6ACF976B" w:rsidR="009440C6" w:rsidRDefault="009440C6" w:rsidP="009440C6">
      <w:pPr>
        <w:pStyle w:val="SubStepAlpha"/>
      </w:pPr>
      <w:r>
        <w:t>Verify that the VLAN change was made.</w:t>
      </w:r>
    </w:p>
    <w:p w14:paraId="38F0C1D5" w14:textId="4696A028" w:rsidR="00A67BD6" w:rsidRDefault="00A67BD6" w:rsidP="00A67BD6">
      <w:pPr>
        <w:pStyle w:val="Heading4"/>
      </w:pPr>
      <w:r>
        <w:t>Question:</w:t>
      </w:r>
    </w:p>
    <w:p w14:paraId="4ABCADED" w14:textId="77777777" w:rsidR="009440C6" w:rsidRDefault="009440C6" w:rsidP="00A67BD6">
      <w:pPr>
        <w:pStyle w:val="BodyTextL50"/>
        <w:spacing w:before="0"/>
      </w:pPr>
      <w:r>
        <w:t>Which VLAN is F0/24 now associated with?</w:t>
      </w:r>
    </w:p>
    <w:p w14:paraId="43694C11" w14:textId="5094790A" w:rsidR="009440C6" w:rsidRDefault="00A67BD6" w:rsidP="00A67BD6">
      <w:pPr>
        <w:pStyle w:val="AnswerLineL50"/>
      </w:pPr>
      <w:r>
        <w:t>Type your answers here.</w:t>
      </w:r>
    </w:p>
    <w:p w14:paraId="0BD6DB61" w14:textId="77777777" w:rsidR="009440C6" w:rsidRDefault="009440C6" w:rsidP="009440C6">
      <w:pPr>
        <w:pStyle w:val="Heading3"/>
      </w:pPr>
      <w:r>
        <w:t>Remove a VLAN ID from the VLAN database.</w:t>
      </w:r>
    </w:p>
    <w:p w14:paraId="4CAAC5B8" w14:textId="77777777" w:rsidR="009440C6" w:rsidRDefault="009440C6" w:rsidP="009440C6">
      <w:pPr>
        <w:pStyle w:val="SubStepAlpha"/>
      </w:pPr>
      <w:r>
        <w:t>Add VLAN 30 to interface F0/24 without issuing the global VLAN command.</w:t>
      </w:r>
    </w:p>
    <w:p w14:paraId="4E70077F" w14:textId="77777777" w:rsidR="009440C6" w:rsidRPr="00765343" w:rsidRDefault="009440C6" w:rsidP="009440C6">
      <w:pPr>
        <w:pStyle w:val="CMD"/>
        <w:rPr>
          <w:b/>
        </w:rPr>
      </w:pPr>
      <w:r>
        <w:t xml:space="preserve">S1(config)# </w:t>
      </w:r>
      <w:r w:rsidRPr="00765343">
        <w:rPr>
          <w:b/>
        </w:rPr>
        <w:t xml:space="preserve">interface </w:t>
      </w:r>
      <w:r>
        <w:rPr>
          <w:b/>
        </w:rPr>
        <w:t>f</w:t>
      </w:r>
      <w:r w:rsidRPr="00765343">
        <w:rPr>
          <w:b/>
        </w:rPr>
        <w:t>0/24</w:t>
      </w:r>
    </w:p>
    <w:p w14:paraId="3ADC834E" w14:textId="77777777" w:rsidR="009440C6" w:rsidRDefault="009440C6" w:rsidP="009440C6">
      <w:pPr>
        <w:pStyle w:val="CMD"/>
      </w:pPr>
      <w:r>
        <w:t>S1(config-</w:t>
      </w:r>
      <w:proofErr w:type="gramStart"/>
      <w:r>
        <w:t>if)#</w:t>
      </w:r>
      <w:proofErr w:type="gramEnd"/>
      <w:r>
        <w:t xml:space="preserve"> </w:t>
      </w:r>
      <w:r w:rsidRPr="00765343">
        <w:rPr>
          <w:b/>
        </w:rPr>
        <w:t xml:space="preserve">switchport access </w:t>
      </w:r>
      <w:proofErr w:type="spellStart"/>
      <w:r w:rsidRPr="00765343">
        <w:rPr>
          <w:b/>
        </w:rPr>
        <w:t>vlan</w:t>
      </w:r>
      <w:proofErr w:type="spellEnd"/>
      <w:r w:rsidRPr="00765343">
        <w:rPr>
          <w:b/>
        </w:rPr>
        <w:t xml:space="preserve"> 30</w:t>
      </w:r>
    </w:p>
    <w:p w14:paraId="38A61DF4" w14:textId="77777777" w:rsidR="009440C6" w:rsidRDefault="009440C6" w:rsidP="009440C6">
      <w:pPr>
        <w:pStyle w:val="CMDOutput"/>
      </w:pPr>
      <w:r w:rsidRPr="005353FE">
        <w:rPr>
          <w:highlight w:val="yellow"/>
        </w:rPr>
        <w:t xml:space="preserve">% Access VLAN does not exist. Creating </w:t>
      </w:r>
      <w:proofErr w:type="spellStart"/>
      <w:r w:rsidRPr="005353FE">
        <w:rPr>
          <w:highlight w:val="yellow"/>
        </w:rPr>
        <w:t>vlan</w:t>
      </w:r>
      <w:proofErr w:type="spellEnd"/>
      <w:r w:rsidRPr="005353FE">
        <w:rPr>
          <w:highlight w:val="yellow"/>
        </w:rPr>
        <w:t xml:space="preserve"> 30</w:t>
      </w:r>
    </w:p>
    <w:p w14:paraId="57D7F294" w14:textId="77777777" w:rsidR="009440C6" w:rsidRDefault="009440C6" w:rsidP="009440C6">
      <w:pPr>
        <w:pStyle w:val="BodyTextL50"/>
      </w:pPr>
      <w:r w:rsidRPr="005353FE">
        <w:rPr>
          <w:b/>
        </w:rPr>
        <w:t>Note</w:t>
      </w:r>
      <w:r>
        <w:t xml:space="preserve">: Current switch technology no longer requires that the </w:t>
      </w:r>
      <w:proofErr w:type="spellStart"/>
      <w:r w:rsidRPr="005353FE">
        <w:rPr>
          <w:b/>
        </w:rPr>
        <w:t>vlan</w:t>
      </w:r>
      <w:proofErr w:type="spellEnd"/>
      <w:r>
        <w:t xml:space="preserve"> command be issued to add a VLAN to the database. By assigning an unknown VLAN to a port, the VLAN will be created and added to the VLAN database.</w:t>
      </w:r>
    </w:p>
    <w:p w14:paraId="128208E9" w14:textId="77777777" w:rsidR="009440C6" w:rsidRDefault="009440C6" w:rsidP="009440C6">
      <w:pPr>
        <w:pStyle w:val="SubStepAlpha"/>
      </w:pPr>
      <w:r>
        <w:t>Verify that the new VLAN is displayed in the VLAN table.</w:t>
      </w:r>
    </w:p>
    <w:p w14:paraId="025B08BE" w14:textId="1CF2B27F" w:rsidR="009440C6" w:rsidRDefault="00A67BD6" w:rsidP="00A67BD6">
      <w:pPr>
        <w:pStyle w:val="Heading4"/>
      </w:pPr>
      <w:r>
        <w:t>Question:</w:t>
      </w:r>
    </w:p>
    <w:p w14:paraId="796B1DB6" w14:textId="77777777" w:rsidR="009440C6" w:rsidRDefault="009440C6" w:rsidP="00A67BD6">
      <w:pPr>
        <w:pStyle w:val="BodyTextL50"/>
        <w:spacing w:before="0"/>
      </w:pPr>
      <w:r>
        <w:t>What is the default name of VLAN 30?</w:t>
      </w:r>
    </w:p>
    <w:p w14:paraId="1D5FD445" w14:textId="53A7A46D" w:rsidR="009440C6" w:rsidRDefault="00A67BD6" w:rsidP="00A67BD6">
      <w:pPr>
        <w:pStyle w:val="AnswerLineL50"/>
      </w:pPr>
      <w:r>
        <w:t>Type your answers here.</w:t>
      </w:r>
    </w:p>
    <w:p w14:paraId="5BE5A356" w14:textId="77777777" w:rsidR="009440C6" w:rsidRDefault="009440C6" w:rsidP="009440C6">
      <w:pPr>
        <w:pStyle w:val="SubStepAlpha"/>
      </w:pPr>
      <w:r>
        <w:t xml:space="preserve">Use the </w:t>
      </w:r>
      <w:r w:rsidRPr="005353FE">
        <w:rPr>
          <w:b/>
        </w:rPr>
        <w:t xml:space="preserve">no </w:t>
      </w:r>
      <w:proofErr w:type="spellStart"/>
      <w:r w:rsidRPr="005353FE">
        <w:rPr>
          <w:b/>
        </w:rPr>
        <w:t>vlan</w:t>
      </w:r>
      <w:proofErr w:type="spellEnd"/>
      <w:r w:rsidRPr="005353FE">
        <w:rPr>
          <w:b/>
        </w:rPr>
        <w:t xml:space="preserve"> 30</w:t>
      </w:r>
      <w:r>
        <w:t xml:space="preserve"> command to remove VLAN 30 from the VLAN database.</w:t>
      </w:r>
    </w:p>
    <w:p w14:paraId="13B80206" w14:textId="77777777" w:rsidR="009440C6" w:rsidRDefault="009440C6" w:rsidP="009440C6">
      <w:pPr>
        <w:pStyle w:val="CMD"/>
      </w:pPr>
      <w:r>
        <w:t xml:space="preserve">S1(config)# </w:t>
      </w:r>
      <w:r w:rsidRPr="00765343">
        <w:rPr>
          <w:b/>
        </w:rPr>
        <w:t xml:space="preserve">no </w:t>
      </w:r>
      <w:proofErr w:type="spellStart"/>
      <w:r w:rsidRPr="00765343">
        <w:rPr>
          <w:b/>
        </w:rPr>
        <w:t>vlan</w:t>
      </w:r>
      <w:proofErr w:type="spellEnd"/>
      <w:r w:rsidRPr="00765343">
        <w:rPr>
          <w:b/>
        </w:rPr>
        <w:t xml:space="preserve"> 30</w:t>
      </w:r>
    </w:p>
    <w:p w14:paraId="153251A3" w14:textId="77777777" w:rsidR="009440C6" w:rsidRDefault="009440C6" w:rsidP="009440C6">
      <w:pPr>
        <w:pStyle w:val="CMD"/>
        <w:rPr>
          <w:b/>
        </w:rPr>
      </w:pPr>
      <w:r>
        <w:t xml:space="preserve">S1(config)# </w:t>
      </w:r>
      <w:r w:rsidRPr="00765343">
        <w:rPr>
          <w:b/>
        </w:rPr>
        <w:t>end</w:t>
      </w:r>
    </w:p>
    <w:p w14:paraId="46728932" w14:textId="615BBE1D" w:rsidR="009440C6" w:rsidRDefault="009440C6" w:rsidP="009440C6">
      <w:pPr>
        <w:pStyle w:val="SubStepAlpha"/>
      </w:pPr>
      <w:r>
        <w:t xml:space="preserve">Issue the </w:t>
      </w:r>
      <w:r w:rsidRPr="003E1A53">
        <w:rPr>
          <w:b/>
        </w:rPr>
        <w:t xml:space="preserve">show </w:t>
      </w:r>
      <w:proofErr w:type="spellStart"/>
      <w:r w:rsidRPr="003E1A53">
        <w:rPr>
          <w:b/>
        </w:rPr>
        <w:t>vlan</w:t>
      </w:r>
      <w:proofErr w:type="spellEnd"/>
      <w:r w:rsidRPr="003E1A53">
        <w:rPr>
          <w:b/>
        </w:rPr>
        <w:t xml:space="preserve"> brief</w:t>
      </w:r>
      <w:r>
        <w:t xml:space="preserve"> command. F0/24 was assigned to VLAN 30.</w:t>
      </w:r>
    </w:p>
    <w:p w14:paraId="17995A8B" w14:textId="304592DD" w:rsidR="00A67BD6" w:rsidRDefault="00A67BD6" w:rsidP="00A67BD6">
      <w:pPr>
        <w:pStyle w:val="Heading4"/>
      </w:pPr>
      <w:r>
        <w:t>Question:</w:t>
      </w:r>
    </w:p>
    <w:p w14:paraId="330618BC" w14:textId="77777777" w:rsidR="009440C6" w:rsidRDefault="009440C6" w:rsidP="00A67BD6">
      <w:pPr>
        <w:pStyle w:val="BodyTextL50"/>
        <w:spacing w:before="0"/>
      </w:pPr>
      <w:r>
        <w:t>After deleting VLAN 30 from the VLAN database, what VLAN is port F0/24 assigned to? What happens to the traffic destined to the host attached to F0/24?</w:t>
      </w:r>
    </w:p>
    <w:p w14:paraId="0BEFA869" w14:textId="18A82A73" w:rsidR="009440C6" w:rsidRDefault="00A67BD6" w:rsidP="00092212">
      <w:pPr>
        <w:pStyle w:val="AnswerLineL50"/>
        <w:spacing w:after="480"/>
      </w:pPr>
      <w:r>
        <w:t>Type your answers here.</w:t>
      </w:r>
    </w:p>
    <w:p w14:paraId="2A05252E" w14:textId="77777777" w:rsidR="009440C6" w:rsidRDefault="009440C6" w:rsidP="009440C6">
      <w:pPr>
        <w:pStyle w:val="SubStepAlpha"/>
      </w:pPr>
      <w:r>
        <w:t xml:space="preserve">Issue the </w:t>
      </w:r>
      <w:r w:rsidRPr="003E1A53">
        <w:rPr>
          <w:b/>
        </w:rPr>
        <w:t xml:space="preserve">no switchport access </w:t>
      </w:r>
      <w:proofErr w:type="spellStart"/>
      <w:r w:rsidRPr="003E1A53">
        <w:rPr>
          <w:b/>
        </w:rPr>
        <w:t>vlan</w:t>
      </w:r>
      <w:proofErr w:type="spellEnd"/>
      <w:r>
        <w:t xml:space="preserve"> command on interface F0/24.</w:t>
      </w:r>
    </w:p>
    <w:p w14:paraId="49F38360" w14:textId="77777777" w:rsidR="004E433E" w:rsidRDefault="009440C6" w:rsidP="009440C6">
      <w:pPr>
        <w:pStyle w:val="SubStepAlpha"/>
      </w:pPr>
      <w:r>
        <w:t xml:space="preserve">Issue the </w:t>
      </w:r>
      <w:r>
        <w:rPr>
          <w:b/>
        </w:rPr>
        <w:t xml:space="preserve">show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brief</w:t>
      </w:r>
      <w:r>
        <w:t xml:space="preserve"> command to determine the VLAN assignment for F0/24.</w:t>
      </w:r>
    </w:p>
    <w:p w14:paraId="156A934F" w14:textId="7A55D90D" w:rsidR="004E433E" w:rsidRDefault="004E433E" w:rsidP="004E433E">
      <w:pPr>
        <w:pStyle w:val="Heading4"/>
      </w:pPr>
      <w:r>
        <w:t>Questions:</w:t>
      </w:r>
    </w:p>
    <w:p w14:paraId="014C5A43" w14:textId="1E03DE0E" w:rsidR="009440C6" w:rsidRDefault="009440C6" w:rsidP="004E433E">
      <w:pPr>
        <w:pStyle w:val="BodyTextL50"/>
        <w:spacing w:before="0"/>
      </w:pPr>
      <w:r>
        <w:t>To which VLAN is F0/24 assigned?</w:t>
      </w:r>
    </w:p>
    <w:p w14:paraId="692F69E5" w14:textId="4FC2AC39" w:rsidR="009440C6" w:rsidRDefault="004E433E" w:rsidP="004E433E">
      <w:pPr>
        <w:pStyle w:val="AnswerLineL50"/>
      </w:pPr>
      <w:r>
        <w:t>Type your answers here.</w:t>
      </w:r>
    </w:p>
    <w:p w14:paraId="3037A153" w14:textId="28B007CF" w:rsidR="009440C6" w:rsidRDefault="009440C6" w:rsidP="00840A61">
      <w:pPr>
        <w:pStyle w:val="BodyTextL50"/>
      </w:pPr>
      <w:r w:rsidRPr="00765343">
        <w:rPr>
          <w:b/>
        </w:rPr>
        <w:lastRenderedPageBreak/>
        <w:t>Note</w:t>
      </w:r>
      <w:r>
        <w:t>: Before removing a VLAN from the database, it is recommended that you reassign all the ports assigned to that VLAN.</w:t>
      </w:r>
    </w:p>
    <w:p w14:paraId="6134BE5F" w14:textId="77777777" w:rsidR="009440C6" w:rsidRDefault="009440C6" w:rsidP="009440C6">
      <w:pPr>
        <w:pStyle w:val="BodyTextL50"/>
      </w:pPr>
      <w:r>
        <w:t>Why should you reassign a port to another VLAN before removing the VLAN from the VLAN database?</w:t>
      </w:r>
    </w:p>
    <w:p w14:paraId="67BD873E" w14:textId="3C192547" w:rsidR="009440C6" w:rsidRDefault="004E433E" w:rsidP="00092212">
      <w:pPr>
        <w:pStyle w:val="AnswerLineL50"/>
        <w:spacing w:after="720"/>
      </w:pPr>
      <w:r>
        <w:t>Type your answers here.</w:t>
      </w:r>
    </w:p>
    <w:p w14:paraId="034B88CE" w14:textId="77777777" w:rsidR="0097630B" w:rsidRPr="00DD0A63" w:rsidRDefault="0097630B" w:rsidP="0097630B">
      <w:pPr>
        <w:pStyle w:val="ConfigWindow"/>
      </w:pPr>
      <w:r>
        <w:t>Close configuration window</w:t>
      </w:r>
    </w:p>
    <w:p w14:paraId="560EBEEA" w14:textId="77777777" w:rsidR="009440C6" w:rsidRDefault="009440C6" w:rsidP="00665FC9">
      <w:pPr>
        <w:pStyle w:val="Heading2"/>
        <w:spacing w:before="120"/>
      </w:pPr>
      <w:r>
        <w:t>Configure an 802.1Q Trunk Between the Switches</w:t>
      </w:r>
    </w:p>
    <w:p w14:paraId="0EBEFDBD" w14:textId="77777777" w:rsidR="009440C6" w:rsidRDefault="009440C6" w:rsidP="009440C6">
      <w:pPr>
        <w:pStyle w:val="BodyTextL25"/>
      </w:pPr>
      <w:r>
        <w:t xml:space="preserve">In Part 4, you will configure interface F0/1 to use the Dynamic </w:t>
      </w:r>
      <w:proofErr w:type="spellStart"/>
      <w:r>
        <w:t>Trunking</w:t>
      </w:r>
      <w:proofErr w:type="spellEnd"/>
      <w:r>
        <w:t xml:space="preserve"> Protocol (DTP) to allow it to negotiate the trunk mode. After this has been accomplished and verified, you will disable DTP on interface F0/1 and manually configure it as a trunk.</w:t>
      </w:r>
    </w:p>
    <w:p w14:paraId="5018F042" w14:textId="77777777" w:rsidR="009440C6" w:rsidRDefault="009440C6" w:rsidP="009440C6">
      <w:pPr>
        <w:pStyle w:val="Heading3"/>
      </w:pPr>
      <w:r>
        <w:t xml:space="preserve">Use DTP to initiate </w:t>
      </w:r>
      <w:proofErr w:type="spellStart"/>
      <w:r>
        <w:t>trunking</w:t>
      </w:r>
      <w:proofErr w:type="spellEnd"/>
      <w:r>
        <w:t xml:space="preserve"> on F0/1.</w:t>
      </w:r>
    </w:p>
    <w:p w14:paraId="67C60172" w14:textId="01023DCD" w:rsidR="009440C6" w:rsidRDefault="009440C6" w:rsidP="009440C6">
      <w:pPr>
        <w:pStyle w:val="BodyTextL25"/>
      </w:pPr>
      <w:r>
        <w:t>The default DTP mode of a 2960 switch port is dynamic auto. This allows the interface to convert the link to a trunk if the neighboring interface is set to trunk or dynamic desirable mode.</w:t>
      </w:r>
    </w:p>
    <w:p w14:paraId="6039A4BC" w14:textId="3D335304" w:rsidR="0097630B" w:rsidRPr="00DD0A63" w:rsidRDefault="0097630B" w:rsidP="0097630B">
      <w:pPr>
        <w:pStyle w:val="ConfigWindow"/>
      </w:pPr>
      <w:r>
        <w:t>Open configuration window</w:t>
      </w:r>
    </w:p>
    <w:p w14:paraId="32325AB7" w14:textId="77777777" w:rsidR="009440C6" w:rsidRDefault="009440C6" w:rsidP="0097630B">
      <w:pPr>
        <w:pStyle w:val="SubStepAlpha"/>
        <w:spacing w:before="0"/>
      </w:pPr>
      <w:r>
        <w:t>Set F0/1 on S1 to negotiate trunk mode.</w:t>
      </w:r>
    </w:p>
    <w:p w14:paraId="50CEF253" w14:textId="77777777" w:rsidR="009440C6" w:rsidRDefault="009440C6" w:rsidP="009440C6">
      <w:pPr>
        <w:pStyle w:val="CMD"/>
      </w:pPr>
      <w:r w:rsidRPr="00213734">
        <w:t>S1(config)#</w:t>
      </w:r>
      <w:r>
        <w:t xml:space="preserve"> </w:t>
      </w:r>
      <w:r w:rsidRPr="00213734">
        <w:rPr>
          <w:b/>
        </w:rPr>
        <w:t>interface f0/1</w:t>
      </w:r>
    </w:p>
    <w:p w14:paraId="2E333DCF" w14:textId="77777777" w:rsidR="009440C6" w:rsidRDefault="009440C6" w:rsidP="009440C6">
      <w:pPr>
        <w:pStyle w:val="CMD"/>
        <w:rPr>
          <w:b/>
        </w:rPr>
      </w:pPr>
      <w:r w:rsidRPr="00213734">
        <w:t>S1(config-</w:t>
      </w:r>
      <w:proofErr w:type="gramStart"/>
      <w:r w:rsidRPr="00213734">
        <w:t>if)#</w:t>
      </w:r>
      <w:proofErr w:type="gramEnd"/>
      <w:r>
        <w:t xml:space="preserve"> </w:t>
      </w:r>
      <w:r w:rsidRPr="00213734">
        <w:rPr>
          <w:b/>
        </w:rPr>
        <w:t>switchport mode dynamic desirable</w:t>
      </w:r>
    </w:p>
    <w:p w14:paraId="7ED6F800" w14:textId="77777777" w:rsidR="009440C6" w:rsidRPr="00DB3535" w:rsidRDefault="009440C6" w:rsidP="009440C6">
      <w:pPr>
        <w:pStyle w:val="CMD"/>
        <w:rPr>
          <w:sz w:val="18"/>
        </w:rPr>
      </w:pPr>
      <w:r w:rsidRPr="00DB3535">
        <w:rPr>
          <w:sz w:val="18"/>
        </w:rPr>
        <w:t>Sep 19 02:51:47.257: %LINEPROTO-5-UPDOWN: Line protocol on Interface FastEthernet0/</w:t>
      </w:r>
      <w:r>
        <w:rPr>
          <w:sz w:val="18"/>
        </w:rPr>
        <w:t>1</w:t>
      </w:r>
      <w:r w:rsidRPr="00DB3535">
        <w:rPr>
          <w:sz w:val="18"/>
        </w:rPr>
        <w:t>, changed state to up</w:t>
      </w:r>
    </w:p>
    <w:p w14:paraId="17F514FC" w14:textId="77777777" w:rsidR="009440C6" w:rsidRDefault="009440C6" w:rsidP="009440C6">
      <w:pPr>
        <w:pStyle w:val="CMDOutput"/>
      </w:pPr>
      <w:r w:rsidRPr="00DB3535">
        <w:t xml:space="preserve">Sep 19 02:51:47.291: %LINEPROTO-5-UPDOWN: </w:t>
      </w:r>
      <w:r w:rsidRPr="008509BD">
        <w:rPr>
          <w:highlight w:val="yellow"/>
        </w:rPr>
        <w:t>Line protocol on Interface Vlan99, changed state to up</w:t>
      </w:r>
    </w:p>
    <w:p w14:paraId="3032BA20" w14:textId="77777777" w:rsidR="009440C6" w:rsidRDefault="009440C6" w:rsidP="009440C6">
      <w:pPr>
        <w:pStyle w:val="BodyTextL50"/>
      </w:pPr>
      <w:r>
        <w:t>You should also receive link status messages on S2.</w:t>
      </w:r>
    </w:p>
    <w:p w14:paraId="251B2868" w14:textId="77777777" w:rsidR="009440C6" w:rsidRDefault="009440C6" w:rsidP="009440C6">
      <w:pPr>
        <w:pStyle w:val="CMDOutput"/>
      </w:pPr>
      <w:r>
        <w:t>S2#</w:t>
      </w:r>
    </w:p>
    <w:p w14:paraId="1DE9DBE6" w14:textId="77777777" w:rsidR="009440C6" w:rsidRDefault="009440C6" w:rsidP="009440C6">
      <w:pPr>
        <w:pStyle w:val="CMDOutput"/>
      </w:pPr>
      <w:r>
        <w:t>Sep 19 02:42:19.424: %LINK-3-UPDOWN: Interface FastEthernet0/1, changed state to up</w:t>
      </w:r>
    </w:p>
    <w:p w14:paraId="2FA5D049" w14:textId="77777777" w:rsidR="009440C6" w:rsidRDefault="009440C6" w:rsidP="009440C6">
      <w:pPr>
        <w:pStyle w:val="CMDOutput"/>
      </w:pPr>
      <w:r>
        <w:t xml:space="preserve">Sep 19 02:42:21.454: %LINEPROTO-5-UPDOWN: </w:t>
      </w:r>
      <w:r w:rsidRPr="008509BD">
        <w:rPr>
          <w:highlight w:val="yellow"/>
        </w:rPr>
        <w:t>Line protocol on Interface Vlan99, changed state to up</w:t>
      </w:r>
    </w:p>
    <w:p w14:paraId="0734502C" w14:textId="77777777" w:rsidR="009440C6" w:rsidRDefault="009440C6" w:rsidP="009440C6">
      <w:pPr>
        <w:pStyle w:val="CMDOutput"/>
      </w:pPr>
      <w:r>
        <w:t>Sep 19 02:42:22.419: %LINEPROTO-5-UPDOWN: Line protocol on Interface FastEthernet0/1, changed state to up</w:t>
      </w:r>
    </w:p>
    <w:p w14:paraId="7CF45EAE" w14:textId="77777777" w:rsidR="009440C6" w:rsidRDefault="009440C6" w:rsidP="009440C6">
      <w:pPr>
        <w:pStyle w:val="SubStepAlpha"/>
      </w:pPr>
      <w:r>
        <w:t xml:space="preserve">Issue the </w:t>
      </w:r>
      <w:r w:rsidRPr="0099127D">
        <w:rPr>
          <w:b/>
        </w:rPr>
        <w:t xml:space="preserve">show </w:t>
      </w:r>
      <w:proofErr w:type="spellStart"/>
      <w:r w:rsidRPr="0099127D">
        <w:rPr>
          <w:b/>
        </w:rPr>
        <w:t>vlan</w:t>
      </w:r>
      <w:proofErr w:type="spellEnd"/>
      <w:r>
        <w:rPr>
          <w:b/>
        </w:rPr>
        <w:t xml:space="preserve"> brief</w:t>
      </w:r>
      <w:r>
        <w:t xml:space="preserve"> command on S1 and S2. Interface F0/1 is no longer assigned to VLAN 1. Trunked interfaces are not listed in the VLAN table.</w:t>
      </w:r>
    </w:p>
    <w:p w14:paraId="376FAAC3" w14:textId="77777777" w:rsidR="009440C6" w:rsidRDefault="009440C6" w:rsidP="009440C6">
      <w:pPr>
        <w:pStyle w:val="SubStepAlpha"/>
      </w:pPr>
      <w:r>
        <w:t xml:space="preserve">Issue the </w:t>
      </w:r>
      <w:r w:rsidRPr="00D348B1">
        <w:rPr>
          <w:b/>
        </w:rPr>
        <w:t>show interface</w:t>
      </w:r>
      <w:r>
        <w:rPr>
          <w:b/>
        </w:rPr>
        <w:t>s</w:t>
      </w:r>
      <w:r w:rsidRPr="00D348B1">
        <w:rPr>
          <w:b/>
        </w:rPr>
        <w:t xml:space="preserve"> trunk</w:t>
      </w:r>
      <w:r>
        <w:t xml:space="preserve"> command to view trunked interfaces. Notice that the mode on S1 is set to desirable, and the mode on S2 is set to </w:t>
      </w:r>
      <w:r w:rsidRPr="00A93D3C">
        <w:t>auto</w:t>
      </w:r>
      <w:r>
        <w:t>.</w:t>
      </w:r>
    </w:p>
    <w:p w14:paraId="51F6DC8C" w14:textId="77777777" w:rsidR="009440C6" w:rsidRPr="00D348B1" w:rsidRDefault="009440C6" w:rsidP="009440C6">
      <w:pPr>
        <w:pStyle w:val="CMD"/>
      </w:pPr>
      <w:r w:rsidRPr="00D348B1">
        <w:t xml:space="preserve">S1# </w:t>
      </w:r>
      <w:r w:rsidRPr="005570B4">
        <w:rPr>
          <w:b/>
        </w:rPr>
        <w:t>show interfaces trunk</w:t>
      </w:r>
    </w:p>
    <w:p w14:paraId="5C3FDF78" w14:textId="77777777" w:rsidR="00050578" w:rsidRDefault="00050578" w:rsidP="003100EC">
      <w:pPr>
        <w:pStyle w:val="CMD"/>
      </w:pPr>
    </w:p>
    <w:p w14:paraId="5CF898A6" w14:textId="76BD6E5D" w:rsidR="009440C6" w:rsidRDefault="009440C6" w:rsidP="003100EC">
      <w:pPr>
        <w:pStyle w:val="CMD"/>
      </w:pPr>
      <w:r>
        <w:t xml:space="preserve">S2# </w:t>
      </w:r>
      <w:r w:rsidRPr="003100EC">
        <w:rPr>
          <w:b/>
        </w:rPr>
        <w:t>show interfaces trunk</w:t>
      </w:r>
    </w:p>
    <w:p w14:paraId="06B14FE1" w14:textId="15F563FC" w:rsidR="009440C6" w:rsidRDefault="009440C6" w:rsidP="009440C6">
      <w:pPr>
        <w:pStyle w:val="BodyTextL50"/>
      </w:pPr>
      <w:r w:rsidRPr="00D348B1">
        <w:rPr>
          <w:b/>
        </w:rPr>
        <w:t>Note</w:t>
      </w:r>
      <w:r>
        <w:t xml:space="preserve">: By default, all VLANs are allowed on a trunk. The </w:t>
      </w:r>
      <w:r w:rsidRPr="00D348B1">
        <w:rPr>
          <w:b/>
        </w:rPr>
        <w:t xml:space="preserve">switchport trunk </w:t>
      </w:r>
      <w:r>
        <w:t>command allows you to control what VLANs have access to the trunk. For this lab, keep the default settings which allows all VLANs to traverse F0/1.</w:t>
      </w:r>
    </w:p>
    <w:p w14:paraId="02097DE9" w14:textId="6F2CD5A4" w:rsidR="00092212" w:rsidRDefault="00092212" w:rsidP="00092212">
      <w:pPr>
        <w:pStyle w:val="ConfigWindow"/>
      </w:pPr>
      <w:r>
        <w:t>Close configuration window</w:t>
      </w:r>
    </w:p>
    <w:p w14:paraId="5B522B07" w14:textId="5B7EAC38" w:rsidR="009440C6" w:rsidRDefault="009440C6" w:rsidP="00092212">
      <w:pPr>
        <w:pStyle w:val="SubStepAlpha"/>
        <w:spacing w:before="0"/>
      </w:pPr>
      <w:r>
        <w:t>Verify that VLAN traffic is traveling over trunk interface F0/1.</w:t>
      </w:r>
    </w:p>
    <w:p w14:paraId="25A1CF3D" w14:textId="05E51F6A" w:rsidR="00050578" w:rsidRDefault="00050578" w:rsidP="00050578">
      <w:pPr>
        <w:pStyle w:val="Heading4"/>
      </w:pPr>
      <w:r>
        <w:t>Questions:</w:t>
      </w:r>
    </w:p>
    <w:p w14:paraId="1E5DF77F" w14:textId="77777777" w:rsidR="00050578" w:rsidRDefault="009440C6" w:rsidP="008C38FA">
      <w:pPr>
        <w:pStyle w:val="BodyTextL50"/>
        <w:tabs>
          <w:tab w:val="left" w:pos="2790"/>
        </w:tabs>
        <w:spacing w:before="0"/>
      </w:pPr>
      <w:r>
        <w:t>Can S1 ping S2?</w:t>
      </w:r>
    </w:p>
    <w:p w14:paraId="43F22E6C" w14:textId="6B638D2B" w:rsidR="00050578" w:rsidRDefault="00050578" w:rsidP="00050578">
      <w:pPr>
        <w:pStyle w:val="AnswerLineL50"/>
      </w:pPr>
      <w:r>
        <w:t>Type your answers here.</w:t>
      </w:r>
    </w:p>
    <w:p w14:paraId="5FFDE562" w14:textId="77777777" w:rsidR="00050578" w:rsidRDefault="009440C6" w:rsidP="0097630B">
      <w:pPr>
        <w:pStyle w:val="BodyTextL50"/>
        <w:tabs>
          <w:tab w:val="left" w:pos="2790"/>
        </w:tabs>
        <w:spacing w:before="0"/>
      </w:pPr>
      <w:r>
        <w:t>Can PC-A ping PC-B?</w:t>
      </w:r>
    </w:p>
    <w:p w14:paraId="35B61489" w14:textId="1E97E1C6" w:rsidR="00050578" w:rsidRDefault="00050578" w:rsidP="00050578">
      <w:pPr>
        <w:pStyle w:val="AnswerLineL50"/>
      </w:pPr>
      <w:r>
        <w:t>Type your answers here.</w:t>
      </w:r>
    </w:p>
    <w:p w14:paraId="432E24D8" w14:textId="77777777" w:rsidR="00050578" w:rsidRDefault="009440C6" w:rsidP="009440C6">
      <w:pPr>
        <w:pStyle w:val="BodyTextL50"/>
        <w:tabs>
          <w:tab w:val="left" w:pos="2790"/>
        </w:tabs>
      </w:pPr>
      <w:r>
        <w:lastRenderedPageBreak/>
        <w:t>Can PC-A ping S1?</w:t>
      </w:r>
    </w:p>
    <w:p w14:paraId="5DD216CA" w14:textId="7F608011" w:rsidR="00050578" w:rsidRDefault="00050578" w:rsidP="00050578">
      <w:pPr>
        <w:pStyle w:val="AnswerLineL50"/>
      </w:pPr>
      <w:r>
        <w:t>Type your answers here.</w:t>
      </w:r>
    </w:p>
    <w:p w14:paraId="1A4800CE" w14:textId="77777777" w:rsidR="00050578" w:rsidRDefault="009440C6" w:rsidP="009440C6">
      <w:pPr>
        <w:pStyle w:val="BodyTextL50"/>
        <w:tabs>
          <w:tab w:val="left" w:pos="2790"/>
        </w:tabs>
      </w:pPr>
      <w:r>
        <w:t>Can PC-B ping S2?</w:t>
      </w:r>
    </w:p>
    <w:p w14:paraId="3D34CC52" w14:textId="298F8FD1" w:rsidR="00050578" w:rsidRDefault="00050578" w:rsidP="00050578">
      <w:pPr>
        <w:pStyle w:val="AnswerLineL50"/>
      </w:pPr>
      <w:r>
        <w:t>Type your answers here.</w:t>
      </w:r>
    </w:p>
    <w:p w14:paraId="1345E2DF" w14:textId="77777777" w:rsidR="009440C6" w:rsidRPr="00CE5984" w:rsidRDefault="009440C6" w:rsidP="009440C6">
      <w:pPr>
        <w:pStyle w:val="BodyTextL50"/>
      </w:pPr>
      <w:r w:rsidRPr="00CE5984">
        <w:t>If you answered no to any of the above question</w:t>
      </w:r>
      <w:r>
        <w:t>s</w:t>
      </w:r>
      <w:r w:rsidRPr="00CE5984">
        <w:t>, explain below.</w:t>
      </w:r>
    </w:p>
    <w:p w14:paraId="2E8ADCDD" w14:textId="2DBC0AB2" w:rsidR="009440C6" w:rsidRDefault="00050578" w:rsidP="00050578">
      <w:pPr>
        <w:pStyle w:val="AnswerLineL50"/>
      </w:pPr>
      <w:r>
        <w:t>Type your answers here.</w:t>
      </w:r>
    </w:p>
    <w:p w14:paraId="7EA04CF8" w14:textId="77777777" w:rsidR="009440C6" w:rsidRDefault="009440C6" w:rsidP="00092212">
      <w:pPr>
        <w:pStyle w:val="Heading3"/>
      </w:pPr>
      <w:r>
        <w:t>Manually configure trunk interface F0/1.</w:t>
      </w:r>
    </w:p>
    <w:p w14:paraId="66B5C565" w14:textId="77777777" w:rsidR="009440C6" w:rsidRDefault="009440C6" w:rsidP="009440C6">
      <w:pPr>
        <w:pStyle w:val="BodyTextL25"/>
      </w:pPr>
      <w:r>
        <w:t xml:space="preserve">The </w:t>
      </w:r>
      <w:r w:rsidRPr="00F649A4">
        <w:rPr>
          <w:b/>
        </w:rPr>
        <w:t>switchport mode trunk</w:t>
      </w:r>
      <w:r>
        <w:t xml:space="preserve"> command is used to manually configure a port as a trunk. This command should be issued on both ends of the link.</w:t>
      </w:r>
    </w:p>
    <w:p w14:paraId="6662A4E8" w14:textId="56306020" w:rsidR="009440C6" w:rsidRDefault="009440C6" w:rsidP="009440C6">
      <w:pPr>
        <w:pStyle w:val="SubStepAlpha"/>
      </w:pPr>
      <w:r>
        <w:t xml:space="preserve">Change the switchport mode on interface F0/1 to force </w:t>
      </w:r>
      <w:proofErr w:type="spellStart"/>
      <w:r>
        <w:t>trunking</w:t>
      </w:r>
      <w:proofErr w:type="spellEnd"/>
      <w:r>
        <w:t>. Make sure to do this on both switches.</w:t>
      </w:r>
    </w:p>
    <w:p w14:paraId="18E4908E" w14:textId="06E4C43A" w:rsidR="00B27BDB" w:rsidRDefault="00B27BDB" w:rsidP="00B27BDB">
      <w:pPr>
        <w:pStyle w:val="ConfigWindow"/>
      </w:pPr>
      <w:r>
        <w:t>Open configuration window</w:t>
      </w:r>
    </w:p>
    <w:p w14:paraId="715D43BA" w14:textId="77777777" w:rsidR="009440C6" w:rsidRPr="006540C9" w:rsidRDefault="009440C6" w:rsidP="00B27BDB">
      <w:pPr>
        <w:pStyle w:val="CMD"/>
        <w:spacing w:before="0"/>
      </w:pPr>
      <w:r w:rsidRPr="006540C9">
        <w:t xml:space="preserve">S1(config)# </w:t>
      </w:r>
      <w:r w:rsidRPr="006540C9">
        <w:rPr>
          <w:b/>
        </w:rPr>
        <w:t>interface f0/1</w:t>
      </w:r>
    </w:p>
    <w:p w14:paraId="21FC228B" w14:textId="77777777" w:rsidR="009440C6" w:rsidRPr="006540C9" w:rsidRDefault="009440C6" w:rsidP="009440C6">
      <w:pPr>
        <w:pStyle w:val="CMD"/>
        <w:rPr>
          <w:b/>
        </w:rPr>
      </w:pPr>
      <w:r w:rsidRPr="006540C9">
        <w:t>S1(config-</w:t>
      </w:r>
      <w:proofErr w:type="gramStart"/>
      <w:r w:rsidRPr="006540C9">
        <w:t>if)#</w:t>
      </w:r>
      <w:proofErr w:type="gramEnd"/>
      <w:r w:rsidRPr="006540C9">
        <w:t xml:space="preserve"> </w:t>
      </w:r>
      <w:r w:rsidRPr="006540C9">
        <w:rPr>
          <w:b/>
        </w:rPr>
        <w:t>switchport mode trunk</w:t>
      </w:r>
    </w:p>
    <w:p w14:paraId="2AAFDAEC" w14:textId="77777777" w:rsidR="009440C6" w:rsidRDefault="009440C6" w:rsidP="009440C6">
      <w:pPr>
        <w:pStyle w:val="SubStepAlpha"/>
      </w:pPr>
      <w:r>
        <w:t xml:space="preserve">Issue the </w:t>
      </w:r>
      <w:r w:rsidRPr="006D2B54">
        <w:rPr>
          <w:b/>
        </w:rPr>
        <w:t>show interfaces trunk</w:t>
      </w:r>
      <w:r>
        <w:t xml:space="preserve"> command to view the trunk mode. Notice that the mode changed from </w:t>
      </w:r>
      <w:r w:rsidRPr="006D2B54">
        <w:rPr>
          <w:b/>
        </w:rPr>
        <w:t>desirable</w:t>
      </w:r>
      <w:r>
        <w:t xml:space="preserve"> to </w:t>
      </w:r>
      <w:r w:rsidRPr="006D2B54">
        <w:rPr>
          <w:b/>
        </w:rPr>
        <w:t>on</w:t>
      </w:r>
      <w:r>
        <w:t>.</w:t>
      </w:r>
    </w:p>
    <w:p w14:paraId="376E5917" w14:textId="77777777" w:rsidR="009440C6" w:rsidRPr="006D2B54" w:rsidRDefault="009440C6" w:rsidP="009440C6">
      <w:pPr>
        <w:pStyle w:val="CMD"/>
        <w:rPr>
          <w:b/>
        </w:rPr>
      </w:pPr>
      <w:r>
        <w:t xml:space="preserve">S2# </w:t>
      </w:r>
      <w:r w:rsidRPr="006D2B54">
        <w:rPr>
          <w:b/>
        </w:rPr>
        <w:t>show interfaces trunk</w:t>
      </w:r>
    </w:p>
    <w:p w14:paraId="26644B97" w14:textId="1471E4D0" w:rsidR="009440C6" w:rsidRDefault="009440C6" w:rsidP="009440C6">
      <w:pPr>
        <w:pStyle w:val="SubStepAlpha"/>
      </w:pPr>
      <w:r>
        <w:t>Modify the trunk configuration on both switches by changing the native VLAN from VLAN 1 to VLAN 1000.</w:t>
      </w:r>
    </w:p>
    <w:p w14:paraId="70B4B1AD" w14:textId="77777777" w:rsidR="009440C6" w:rsidRDefault="009440C6" w:rsidP="009440C6">
      <w:pPr>
        <w:pStyle w:val="CMD"/>
      </w:pPr>
      <w:r>
        <w:t xml:space="preserve">S1(config)# </w:t>
      </w:r>
      <w:r w:rsidRPr="008509BD">
        <w:rPr>
          <w:b/>
          <w:bCs/>
        </w:rPr>
        <w:t>interface f0/1</w:t>
      </w:r>
    </w:p>
    <w:p w14:paraId="5F11212C" w14:textId="77777777" w:rsidR="009440C6" w:rsidRDefault="009440C6" w:rsidP="009440C6">
      <w:pPr>
        <w:pStyle w:val="CMD"/>
      </w:pPr>
      <w:r>
        <w:t>S1(config-</w:t>
      </w:r>
      <w:proofErr w:type="gramStart"/>
      <w:r>
        <w:t>if)#</w:t>
      </w:r>
      <w:proofErr w:type="gramEnd"/>
      <w:r>
        <w:t xml:space="preserve"> </w:t>
      </w:r>
      <w:r w:rsidRPr="008509BD">
        <w:rPr>
          <w:b/>
          <w:bCs/>
        </w:rPr>
        <w:t xml:space="preserve">switchport trunk native </w:t>
      </w:r>
      <w:proofErr w:type="spellStart"/>
      <w:r w:rsidRPr="008509BD">
        <w:rPr>
          <w:b/>
          <w:bCs/>
        </w:rPr>
        <w:t>vlan</w:t>
      </w:r>
      <w:proofErr w:type="spellEnd"/>
      <w:r w:rsidRPr="008509BD">
        <w:rPr>
          <w:b/>
          <w:bCs/>
        </w:rPr>
        <w:t xml:space="preserve"> 1000</w:t>
      </w:r>
    </w:p>
    <w:p w14:paraId="1694F003" w14:textId="5D9DDD2F" w:rsidR="009440C6" w:rsidRDefault="009440C6" w:rsidP="009440C6">
      <w:pPr>
        <w:pStyle w:val="SubStepAlpha"/>
      </w:pPr>
      <w:r>
        <w:t>Issue the show interfaces trunk command to view the trunk. Notice the Native VLAN information is updated</w:t>
      </w:r>
      <w:r w:rsidR="002D4D3E">
        <w:t>.</w:t>
      </w:r>
    </w:p>
    <w:p w14:paraId="6AC85178" w14:textId="77777777" w:rsidR="009440C6" w:rsidRPr="006D2B54" w:rsidRDefault="009440C6" w:rsidP="009440C6">
      <w:pPr>
        <w:pStyle w:val="CMD"/>
      </w:pPr>
      <w:r>
        <w:t xml:space="preserve">S2# </w:t>
      </w:r>
      <w:r w:rsidRPr="008509BD">
        <w:rPr>
          <w:b/>
          <w:bCs/>
        </w:rPr>
        <w:t>show interfaces trunk</w:t>
      </w:r>
    </w:p>
    <w:p w14:paraId="49996F43" w14:textId="1C2A80C8" w:rsidR="009440C6" w:rsidRDefault="00050578" w:rsidP="00050578">
      <w:pPr>
        <w:pStyle w:val="Heading4"/>
      </w:pPr>
      <w:r>
        <w:t>Questions:</w:t>
      </w:r>
    </w:p>
    <w:p w14:paraId="1E4E26FF" w14:textId="77777777" w:rsidR="009440C6" w:rsidRDefault="009440C6" w:rsidP="00050578">
      <w:pPr>
        <w:pStyle w:val="BodyTextL50"/>
        <w:spacing w:before="0"/>
      </w:pPr>
      <w:r>
        <w:t>Why might you want to manually configure an interface to trunk mode instead of using DTP?</w:t>
      </w:r>
    </w:p>
    <w:p w14:paraId="65E37D9B" w14:textId="4DD6AB76" w:rsidR="009440C6" w:rsidRPr="00F649A4" w:rsidRDefault="00050578" w:rsidP="00092212">
      <w:pPr>
        <w:pStyle w:val="AnswerLineL50"/>
        <w:spacing w:after="480"/>
      </w:pPr>
      <w:r>
        <w:t>Type your answers here.</w:t>
      </w:r>
    </w:p>
    <w:p w14:paraId="0B6D258E" w14:textId="77777777" w:rsidR="009440C6" w:rsidRDefault="009440C6" w:rsidP="00092212">
      <w:pPr>
        <w:pStyle w:val="BodyTextL50"/>
        <w:spacing w:after="600"/>
      </w:pPr>
      <w:r>
        <w:t>Why might you want to change the native VLAN on a trunk?</w:t>
      </w:r>
    </w:p>
    <w:p w14:paraId="27AFAA60" w14:textId="5D3B8475" w:rsidR="009440C6" w:rsidRPr="00F649A4" w:rsidRDefault="00050578" w:rsidP="00050578">
      <w:pPr>
        <w:pStyle w:val="AnswerLineL50"/>
      </w:pPr>
      <w:r>
        <w:t>Type your answers here.</w:t>
      </w:r>
    </w:p>
    <w:p w14:paraId="45E704D4" w14:textId="77777777" w:rsidR="00B27BDB" w:rsidRPr="00DD0A63" w:rsidRDefault="00B27BDB" w:rsidP="00B27BDB">
      <w:pPr>
        <w:pStyle w:val="ConfigWindow"/>
      </w:pPr>
      <w:r>
        <w:t>Close configuration window</w:t>
      </w:r>
    </w:p>
    <w:p w14:paraId="175E7957" w14:textId="77777777" w:rsidR="009440C6" w:rsidRDefault="009440C6" w:rsidP="00665FC9">
      <w:pPr>
        <w:pStyle w:val="Heading2"/>
        <w:spacing w:before="120"/>
      </w:pPr>
      <w:r>
        <w:t>Delete the VLAN Database</w:t>
      </w:r>
    </w:p>
    <w:p w14:paraId="1E61CD95" w14:textId="77777777" w:rsidR="009440C6" w:rsidRDefault="009440C6" w:rsidP="009440C6">
      <w:pPr>
        <w:pStyle w:val="BodyTextL25"/>
      </w:pPr>
      <w:r>
        <w:t>In Part 5, you will delete the VLAN Database from the switch. It is necessary to do this when initializing a switch back to its default settings.</w:t>
      </w:r>
    </w:p>
    <w:p w14:paraId="291891D7" w14:textId="77777777" w:rsidR="009440C6" w:rsidRDefault="009440C6" w:rsidP="009440C6">
      <w:pPr>
        <w:pStyle w:val="Heading3"/>
      </w:pPr>
      <w:r>
        <w:t>Determine if the VLAN database exists.</w:t>
      </w:r>
    </w:p>
    <w:p w14:paraId="303DB0F9" w14:textId="77777777" w:rsidR="00665FC9" w:rsidRPr="00DD0A63" w:rsidRDefault="00665FC9" w:rsidP="00665FC9">
      <w:pPr>
        <w:pStyle w:val="ConfigWindow"/>
      </w:pPr>
      <w:r>
        <w:t>Open configuration window</w:t>
      </w:r>
    </w:p>
    <w:p w14:paraId="2E9FAE3D" w14:textId="44B4410B" w:rsidR="009440C6" w:rsidRDefault="009440C6" w:rsidP="00665FC9">
      <w:pPr>
        <w:pStyle w:val="BodyTextL25"/>
        <w:spacing w:before="0"/>
      </w:pPr>
      <w:r>
        <w:t xml:space="preserve">Issue the </w:t>
      </w:r>
      <w:r w:rsidRPr="00B929C6">
        <w:rPr>
          <w:b/>
        </w:rPr>
        <w:t>show flash</w:t>
      </w:r>
      <w:r>
        <w:t xml:space="preserve"> command to determine if a </w:t>
      </w:r>
      <w:r w:rsidRPr="009967DC">
        <w:rPr>
          <w:b/>
        </w:rPr>
        <w:t>vlan.dat</w:t>
      </w:r>
      <w:r>
        <w:t xml:space="preserve"> file exists in flash.</w:t>
      </w:r>
    </w:p>
    <w:p w14:paraId="3EEC186D" w14:textId="77777777" w:rsidR="009440C6" w:rsidRPr="00CB206F" w:rsidRDefault="009440C6" w:rsidP="00B27BDB">
      <w:pPr>
        <w:pStyle w:val="CMD"/>
        <w:spacing w:before="0"/>
      </w:pPr>
      <w:r w:rsidRPr="00CB206F">
        <w:t>S1#</w:t>
      </w:r>
      <w:r>
        <w:t xml:space="preserve"> </w:t>
      </w:r>
      <w:r w:rsidRPr="00050578">
        <w:rPr>
          <w:b/>
        </w:rPr>
        <w:t>show flash:</w:t>
      </w:r>
    </w:p>
    <w:p w14:paraId="7991EAE3" w14:textId="77777777" w:rsidR="009440C6" w:rsidRDefault="009440C6" w:rsidP="009440C6">
      <w:pPr>
        <w:pStyle w:val="BodyTextL50"/>
      </w:pPr>
      <w:r w:rsidRPr="009967DC">
        <w:rPr>
          <w:b/>
        </w:rPr>
        <w:t>Note</w:t>
      </w:r>
      <w:r>
        <w:t xml:space="preserve">: If there is a </w:t>
      </w:r>
      <w:r w:rsidRPr="00BA6891">
        <w:rPr>
          <w:b/>
        </w:rPr>
        <w:t>vlan.dat</w:t>
      </w:r>
      <w:r>
        <w:t xml:space="preserve"> file located in flash, then the VLAN database does not contain its default settings.</w:t>
      </w:r>
    </w:p>
    <w:p w14:paraId="6DECF355" w14:textId="77777777" w:rsidR="009440C6" w:rsidRDefault="009440C6" w:rsidP="009440C6">
      <w:pPr>
        <w:pStyle w:val="Heading3"/>
      </w:pPr>
      <w:r>
        <w:lastRenderedPageBreak/>
        <w:t>Delete the VLAN database.</w:t>
      </w:r>
    </w:p>
    <w:p w14:paraId="3640013C" w14:textId="77777777" w:rsidR="009440C6" w:rsidRDefault="009440C6" w:rsidP="009440C6">
      <w:pPr>
        <w:pStyle w:val="SubStepAlpha"/>
      </w:pPr>
      <w:r>
        <w:t xml:space="preserve">Issue the </w:t>
      </w:r>
      <w:r w:rsidRPr="00A042D6">
        <w:rPr>
          <w:b/>
        </w:rPr>
        <w:t>delete vlan.dat</w:t>
      </w:r>
      <w:r>
        <w:t xml:space="preserve"> command to delete the </w:t>
      </w:r>
      <w:r w:rsidRPr="00CC34BD">
        <w:t>vlan.dat</w:t>
      </w:r>
      <w:r>
        <w:t xml:space="preserve"> file from flash and reset the VLAN database back to its default settings. You will be prompted twice to confirm that you want to delete the </w:t>
      </w:r>
      <w:r w:rsidRPr="00CC34BD">
        <w:t>vlan.dat</w:t>
      </w:r>
      <w:r>
        <w:t xml:space="preserve"> file. Press </w:t>
      </w:r>
      <w:r w:rsidRPr="00A93D3C">
        <w:t>Enter</w:t>
      </w:r>
      <w:r>
        <w:t xml:space="preserve"> both times.</w:t>
      </w:r>
    </w:p>
    <w:p w14:paraId="507C304A" w14:textId="77777777" w:rsidR="009440C6" w:rsidRDefault="009440C6" w:rsidP="009440C6">
      <w:pPr>
        <w:pStyle w:val="CMD"/>
      </w:pPr>
      <w:r>
        <w:t xml:space="preserve">S1# </w:t>
      </w:r>
      <w:r w:rsidRPr="00050578">
        <w:rPr>
          <w:b/>
        </w:rPr>
        <w:t>delete vlan.dat</w:t>
      </w:r>
    </w:p>
    <w:p w14:paraId="47556A63" w14:textId="77777777" w:rsidR="009440C6" w:rsidRDefault="009440C6" w:rsidP="002D4D3E">
      <w:pPr>
        <w:pStyle w:val="CMDOutput"/>
      </w:pPr>
      <w:r>
        <w:t xml:space="preserve">Delete filename [vlan.dat]? </w:t>
      </w:r>
    </w:p>
    <w:p w14:paraId="38C86F06" w14:textId="1D4D3D4F" w:rsidR="009440C6" w:rsidRPr="002D4D3E" w:rsidRDefault="009440C6" w:rsidP="002D4D3E">
      <w:pPr>
        <w:pStyle w:val="CMDOutput"/>
        <w:rPr>
          <w:rStyle w:val="CMDOutputChar"/>
        </w:rPr>
      </w:pPr>
      <w:r>
        <w:t>Delete flash:/vlan.dat? [confirm]</w:t>
      </w:r>
    </w:p>
    <w:p w14:paraId="7C58115E" w14:textId="77777777" w:rsidR="009440C6" w:rsidRDefault="009440C6" w:rsidP="009440C6">
      <w:pPr>
        <w:pStyle w:val="SubStepAlpha"/>
      </w:pPr>
      <w:r>
        <w:t xml:space="preserve">Issue the </w:t>
      </w:r>
      <w:r w:rsidRPr="00A042D6">
        <w:rPr>
          <w:b/>
        </w:rPr>
        <w:t>show flash</w:t>
      </w:r>
      <w:r>
        <w:t xml:space="preserve"> command to verify that the </w:t>
      </w:r>
      <w:r w:rsidRPr="00CC34BD">
        <w:t>vlan.dat</w:t>
      </w:r>
      <w:r>
        <w:t xml:space="preserve"> file has been deleted.</w:t>
      </w:r>
    </w:p>
    <w:p w14:paraId="599F3B55" w14:textId="77777777" w:rsidR="009440C6" w:rsidRPr="00CB206F" w:rsidRDefault="009440C6" w:rsidP="00050578">
      <w:pPr>
        <w:pStyle w:val="CMD"/>
      </w:pPr>
      <w:r w:rsidRPr="00CB206F">
        <w:t xml:space="preserve">S1# </w:t>
      </w:r>
      <w:r w:rsidRPr="00050578">
        <w:rPr>
          <w:b/>
        </w:rPr>
        <w:t>show flash:</w:t>
      </w:r>
    </w:p>
    <w:p w14:paraId="4D7E03A8" w14:textId="0F3393EC" w:rsidR="009440C6" w:rsidRDefault="00050578" w:rsidP="00050578">
      <w:pPr>
        <w:pStyle w:val="Heading4"/>
      </w:pPr>
      <w:r>
        <w:t>Question:</w:t>
      </w:r>
    </w:p>
    <w:p w14:paraId="765F30C0" w14:textId="77777777" w:rsidR="009440C6" w:rsidRDefault="009440C6" w:rsidP="00050578">
      <w:pPr>
        <w:pStyle w:val="BodyTextL50"/>
        <w:spacing w:before="0"/>
      </w:pPr>
      <w:r>
        <w:t>To initialize a switch back to its default settings, what other commands are needed?</w:t>
      </w:r>
    </w:p>
    <w:p w14:paraId="3141E090" w14:textId="3BB1C44C" w:rsidR="009440C6" w:rsidRDefault="00050578" w:rsidP="00665FC9">
      <w:pPr>
        <w:pStyle w:val="AnswerLineL50"/>
        <w:spacing w:after="480"/>
      </w:pPr>
      <w:r>
        <w:t>Type your answers here.</w:t>
      </w:r>
    </w:p>
    <w:p w14:paraId="4F0A9087" w14:textId="77777777" w:rsidR="00B27BDB" w:rsidRPr="00DD0A63" w:rsidRDefault="00B27BDB" w:rsidP="00B27BDB">
      <w:pPr>
        <w:pStyle w:val="ConfigWindow"/>
      </w:pPr>
      <w:r>
        <w:t>Close configuration window</w:t>
      </w:r>
    </w:p>
    <w:p w14:paraId="7F413F85" w14:textId="49093D3D" w:rsidR="009440C6" w:rsidRDefault="009440C6" w:rsidP="00665FC9">
      <w:pPr>
        <w:pStyle w:val="Heading1"/>
        <w:spacing w:before="120"/>
      </w:pPr>
      <w:r>
        <w:t>Reflection</w:t>
      </w:r>
      <w:r w:rsidR="00B27BDB">
        <w:t xml:space="preserve"> Questions</w:t>
      </w:r>
    </w:p>
    <w:p w14:paraId="052EDD49" w14:textId="77777777" w:rsidR="009440C6" w:rsidRDefault="009440C6" w:rsidP="004E433E">
      <w:pPr>
        <w:pStyle w:val="ReflectionQ"/>
      </w:pPr>
      <w:r>
        <w:t>What is needed to allow hosts on VLAN 10 to communicate to hosts on VLAN 99?</w:t>
      </w:r>
    </w:p>
    <w:p w14:paraId="04B03023" w14:textId="6A69DDD0" w:rsidR="009440C6" w:rsidRDefault="004E433E" w:rsidP="00665FC9">
      <w:pPr>
        <w:pStyle w:val="AnswerLineL25"/>
        <w:spacing w:after="480"/>
      </w:pPr>
      <w:r>
        <w:t>Type your answers here.</w:t>
      </w:r>
    </w:p>
    <w:p w14:paraId="2DA3B3F4" w14:textId="77777777" w:rsidR="009440C6" w:rsidRDefault="009440C6" w:rsidP="004E433E">
      <w:pPr>
        <w:pStyle w:val="ReflectionQ"/>
      </w:pPr>
      <w:r>
        <w:t>What are some primary benefits that an organization can receive through effective use of VLANs?</w:t>
      </w:r>
    </w:p>
    <w:p w14:paraId="2BE5954A" w14:textId="17E440B0" w:rsidR="009440C6" w:rsidRDefault="004E433E" w:rsidP="00665FC9">
      <w:pPr>
        <w:pStyle w:val="AnswerLineL25"/>
        <w:spacing w:after="720"/>
      </w:pPr>
      <w:r>
        <w:t>Type your answers here.</w:t>
      </w:r>
    </w:p>
    <w:p w14:paraId="5078EEDB" w14:textId="3E803EBF" w:rsidR="00E50691" w:rsidRPr="00E50691" w:rsidRDefault="00E50691" w:rsidP="00E50691">
      <w:pPr>
        <w:pStyle w:val="ConfigWindow"/>
      </w:pPr>
      <w:r w:rsidRPr="00E50691">
        <w:t>End of Document</w:t>
      </w:r>
    </w:p>
    <w:sectPr w:rsidR="00E50691" w:rsidRPr="00E50691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89B92" w14:textId="77777777" w:rsidR="0034057A" w:rsidRDefault="0034057A" w:rsidP="00710659">
      <w:pPr>
        <w:spacing w:after="0" w:line="240" w:lineRule="auto"/>
      </w:pPr>
      <w:r>
        <w:separator/>
      </w:r>
    </w:p>
    <w:p w14:paraId="3B1509A7" w14:textId="77777777" w:rsidR="0034057A" w:rsidRDefault="0034057A"/>
  </w:endnote>
  <w:endnote w:type="continuationSeparator" w:id="0">
    <w:p w14:paraId="3AB02DDD" w14:textId="77777777" w:rsidR="0034057A" w:rsidRDefault="0034057A" w:rsidP="00710659">
      <w:pPr>
        <w:spacing w:after="0" w:line="240" w:lineRule="auto"/>
      </w:pPr>
      <w:r>
        <w:continuationSeparator/>
      </w:r>
    </w:p>
    <w:p w14:paraId="13DC4464" w14:textId="77777777" w:rsidR="0034057A" w:rsidRDefault="003405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AB36B" w14:textId="26615A5B" w:rsidR="00092212" w:rsidRPr="004721BB" w:rsidRDefault="00092212" w:rsidP="004721BB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A94808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5F755" w14:textId="143F1763" w:rsidR="00092212" w:rsidRPr="004721BB" w:rsidRDefault="00092212" w:rsidP="004721BB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A94808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D56E8" w14:textId="77777777" w:rsidR="0034057A" w:rsidRDefault="0034057A" w:rsidP="00710659">
      <w:pPr>
        <w:spacing w:after="0" w:line="240" w:lineRule="auto"/>
      </w:pPr>
      <w:r>
        <w:separator/>
      </w:r>
    </w:p>
    <w:p w14:paraId="588BE509" w14:textId="77777777" w:rsidR="0034057A" w:rsidRDefault="0034057A"/>
  </w:footnote>
  <w:footnote w:type="continuationSeparator" w:id="0">
    <w:p w14:paraId="36037D34" w14:textId="77777777" w:rsidR="0034057A" w:rsidRDefault="0034057A" w:rsidP="00710659">
      <w:pPr>
        <w:spacing w:after="0" w:line="240" w:lineRule="auto"/>
      </w:pPr>
      <w:r>
        <w:continuationSeparator/>
      </w:r>
    </w:p>
    <w:p w14:paraId="3EE70856" w14:textId="77777777" w:rsidR="0034057A" w:rsidRDefault="003405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1711D7E643374B8AA0F0D5933D01BCB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E279B98" w14:textId="77777777" w:rsidR="00092212" w:rsidRDefault="00092212" w:rsidP="008402F2">
        <w:pPr>
          <w:pStyle w:val="PageHead"/>
        </w:pPr>
        <w:r>
          <w:t xml:space="preserve">Lab - Configure VLANs and </w:t>
        </w:r>
        <w:proofErr w:type="spellStart"/>
        <w:r>
          <w:t>Trunking</w:t>
        </w:r>
        <w:proofErr w:type="spellEnd"/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DA38A" w14:textId="77777777" w:rsidR="00092212" w:rsidRDefault="00092212" w:rsidP="006C3FCF">
    <w:pPr>
      <w:ind w:left="-288"/>
    </w:pPr>
    <w:r>
      <w:rPr>
        <w:noProof/>
      </w:rPr>
      <w:drawing>
        <wp:inline distT="0" distB="0" distL="0" distR="0" wp14:anchorId="1B2E4678" wp14:editId="5952204A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DA5230D0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F5C9FDE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8A47E63"/>
    <w:multiLevelType w:val="hybridMultilevel"/>
    <w:tmpl w:val="EBF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518C2B30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8E615F2"/>
    <w:multiLevelType w:val="hybridMultilevel"/>
    <w:tmpl w:val="9364DE72"/>
    <w:lvl w:ilvl="0" w:tplc="D826CA26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7"/>
  </w:num>
  <w:num w:numId="11">
    <w:abstractNumId w:val="8"/>
  </w:num>
  <w:num w:numId="12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900"/>
          </w:tabs>
          <w:ind w:left="900" w:hanging="360"/>
        </w:pPr>
        <w:rPr>
          <w:rFonts w:hint="default"/>
          <w:b w:val="0"/>
        </w:rPr>
      </w:lvl>
    </w:lvlOverride>
  </w:num>
  <w:num w:numId="16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46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578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2212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4526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4F0B"/>
    <w:rsid w:val="001523C0"/>
    <w:rsid w:val="001535FE"/>
    <w:rsid w:val="00154E3A"/>
    <w:rsid w:val="00155246"/>
    <w:rsid w:val="00155352"/>
    <w:rsid w:val="00157902"/>
    <w:rsid w:val="00162105"/>
    <w:rsid w:val="00162EEA"/>
    <w:rsid w:val="00163164"/>
    <w:rsid w:val="00166253"/>
    <w:rsid w:val="00170489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840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4758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4D3E"/>
    <w:rsid w:val="002D6C2A"/>
    <w:rsid w:val="002D7A86"/>
    <w:rsid w:val="002F45FF"/>
    <w:rsid w:val="002F66D3"/>
    <w:rsid w:val="002F6D17"/>
    <w:rsid w:val="00302887"/>
    <w:rsid w:val="003056EB"/>
    <w:rsid w:val="003071FF"/>
    <w:rsid w:val="003100EC"/>
    <w:rsid w:val="00310652"/>
    <w:rsid w:val="00311065"/>
    <w:rsid w:val="0031371D"/>
    <w:rsid w:val="0031789F"/>
    <w:rsid w:val="00320788"/>
    <w:rsid w:val="003233A3"/>
    <w:rsid w:val="00334C33"/>
    <w:rsid w:val="0034057A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2564"/>
    <w:rsid w:val="00390C38"/>
    <w:rsid w:val="00392748"/>
    <w:rsid w:val="00392C65"/>
    <w:rsid w:val="00392ED5"/>
    <w:rsid w:val="003A19DC"/>
    <w:rsid w:val="003A1B45"/>
    <w:rsid w:val="003A220C"/>
    <w:rsid w:val="003A5910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E7D8E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17213"/>
    <w:rsid w:val="00422476"/>
    <w:rsid w:val="0042385C"/>
    <w:rsid w:val="00426FA5"/>
    <w:rsid w:val="00431654"/>
    <w:rsid w:val="00434926"/>
    <w:rsid w:val="00443ACE"/>
    <w:rsid w:val="00444217"/>
    <w:rsid w:val="0044581D"/>
    <w:rsid w:val="004478F4"/>
    <w:rsid w:val="00450F7A"/>
    <w:rsid w:val="00452C6D"/>
    <w:rsid w:val="00455E0B"/>
    <w:rsid w:val="0045724D"/>
    <w:rsid w:val="00457934"/>
    <w:rsid w:val="00462B9F"/>
    <w:rsid w:val="004659EE"/>
    <w:rsid w:val="004721BB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433E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0C1"/>
    <w:rsid w:val="005C6DE5"/>
    <w:rsid w:val="005D2B29"/>
    <w:rsid w:val="005D354A"/>
    <w:rsid w:val="005D38B7"/>
    <w:rsid w:val="005D3E53"/>
    <w:rsid w:val="005D506C"/>
    <w:rsid w:val="005D7C5F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65FC9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0A61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38FA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40C6"/>
    <w:rsid w:val="009453F7"/>
    <w:rsid w:val="009476C0"/>
    <w:rsid w:val="00963E34"/>
    <w:rsid w:val="00964DFA"/>
    <w:rsid w:val="00970A69"/>
    <w:rsid w:val="0097630B"/>
    <w:rsid w:val="0098094B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B7A13"/>
    <w:rsid w:val="009C0B81"/>
    <w:rsid w:val="009C3182"/>
    <w:rsid w:val="009D2C27"/>
    <w:rsid w:val="009D503E"/>
    <w:rsid w:val="009E2309"/>
    <w:rsid w:val="009E42B9"/>
    <w:rsid w:val="009E4E17"/>
    <w:rsid w:val="009E54B9"/>
    <w:rsid w:val="009E755D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88A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67BD6"/>
    <w:rsid w:val="00A7108E"/>
    <w:rsid w:val="00A73EBA"/>
    <w:rsid w:val="00A754B4"/>
    <w:rsid w:val="00A76665"/>
    <w:rsid w:val="00A76749"/>
    <w:rsid w:val="00A807C1"/>
    <w:rsid w:val="00A82658"/>
    <w:rsid w:val="00A83374"/>
    <w:rsid w:val="00A94808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5755"/>
    <w:rsid w:val="00AC66E4"/>
    <w:rsid w:val="00AD04F2"/>
    <w:rsid w:val="00AD4578"/>
    <w:rsid w:val="00AD68E9"/>
    <w:rsid w:val="00AE56C0"/>
    <w:rsid w:val="00AF6F8D"/>
    <w:rsid w:val="00AF7ACC"/>
    <w:rsid w:val="00B00914"/>
    <w:rsid w:val="00B02A8E"/>
    <w:rsid w:val="00B052EE"/>
    <w:rsid w:val="00B0695B"/>
    <w:rsid w:val="00B1081F"/>
    <w:rsid w:val="00B2496B"/>
    <w:rsid w:val="00B27499"/>
    <w:rsid w:val="00B27BDB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557F"/>
    <w:rsid w:val="00BB73FF"/>
    <w:rsid w:val="00BB7688"/>
    <w:rsid w:val="00BC7423"/>
    <w:rsid w:val="00BC7CAC"/>
    <w:rsid w:val="00BD4165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3ACB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6948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47F68"/>
    <w:rsid w:val="00E50691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5533"/>
    <w:rsid w:val="00EC6F62"/>
    <w:rsid w:val="00ED2EA2"/>
    <w:rsid w:val="00ED6019"/>
    <w:rsid w:val="00ED7830"/>
    <w:rsid w:val="00EE2BFF"/>
    <w:rsid w:val="00EE2C7D"/>
    <w:rsid w:val="00EE3909"/>
    <w:rsid w:val="00EF4205"/>
    <w:rsid w:val="00EF5939"/>
    <w:rsid w:val="00EF659C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91792"/>
    <w:rsid w:val="00F91A2E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0880B"/>
  <w15:docId w15:val="{BF76C368-14D0-43C9-B5F3-8DFC770C6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9440C6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665FC9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665FC9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417213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65FC9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665FC9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092212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F9179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417213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uiPriority w:val="9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LabTitle">
    <w:name w:val="Lab Title"/>
    <w:basedOn w:val="Normal"/>
    <w:qFormat/>
    <w:rsid w:val="009440C6"/>
    <w:rPr>
      <w:b/>
      <w:sz w:val="32"/>
    </w:rPr>
  </w:style>
  <w:style w:type="paragraph" w:customStyle="1" w:styleId="BodyText1">
    <w:name w:val="Body Text1"/>
    <w:basedOn w:val="Normal"/>
    <w:qFormat/>
    <w:rsid w:val="009440C6"/>
    <w:pPr>
      <w:spacing w:line="240" w:lineRule="auto"/>
    </w:pPr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9440C6"/>
    <w:pPr>
      <w:ind w:left="720"/>
    </w:pPr>
  </w:style>
  <w:style w:type="paragraph" w:styleId="Revision">
    <w:name w:val="Revision"/>
    <w:hidden/>
    <w:uiPriority w:val="99"/>
    <w:semiHidden/>
    <w:rsid w:val="009440C6"/>
    <w:rPr>
      <w:sz w:val="22"/>
      <w:szCs w:val="22"/>
    </w:rPr>
  </w:style>
  <w:style w:type="paragraph" w:customStyle="1" w:styleId="CMDL75">
    <w:name w:val="CMD L75"/>
    <w:basedOn w:val="CMD"/>
    <w:qFormat/>
    <w:rsid w:val="009440C6"/>
    <w:pPr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711D7E643374B8AA0F0D5933D01B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34C46-262C-4127-8987-B1D6008D2DAA}"/>
      </w:docPartPr>
      <w:docPartBody>
        <w:p w:rsidR="008D2093" w:rsidRDefault="00CF05C9">
          <w:pPr>
            <w:pStyle w:val="1711D7E643374B8AA0F0D5933D01BCBF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C9"/>
    <w:rsid w:val="003801D2"/>
    <w:rsid w:val="00696895"/>
    <w:rsid w:val="008D2093"/>
    <w:rsid w:val="00CF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711D7E643374B8AA0F0D5933D01BCBF">
    <w:name w:val="1711D7E643374B8AA0F0D5933D01BC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29EC4B-F644-4E2A-9925-AC4781854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14</TotalTime>
  <Pages>8</Pages>
  <Words>2049</Words>
  <Characters>11684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Configure VLANs and Trunking</vt:lpstr>
    </vt:vector>
  </TitlesOfParts>
  <Company>Cisco Systems, Inc.</Company>
  <LinksUpToDate>false</LinksUpToDate>
  <CharactersWithSpaces>13706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Configure VLANs and Trunking</dc:title>
  <dc:creator>SP</dc:creator>
  <dc:description>2013</dc:description>
  <cp:lastModifiedBy>Suk-Yi Pennock -X (spennock - UNICON INC at Cisco)</cp:lastModifiedBy>
  <cp:revision>5</cp:revision>
  <cp:lastPrinted>2019-12-02T17:59:00Z</cp:lastPrinted>
  <dcterms:created xsi:type="dcterms:W3CDTF">2019-12-02T17:55:00Z</dcterms:created>
  <dcterms:modified xsi:type="dcterms:W3CDTF">2019-12-04T22:39:00Z</dcterms:modified>
</cp:coreProperties>
</file>