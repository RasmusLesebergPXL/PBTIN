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F8CB2" w14:textId="7A3B31D5" w:rsidR="004D36D7" w:rsidRPr="00FD4A68" w:rsidRDefault="00875F3C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7A1DC19D6B24E5C9BD8D516A0F88F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81663" w:rsidRPr="00181663">
            <w:t xml:space="preserve">Packet Tracer </w:t>
          </w:r>
          <w:r w:rsidR="00181663">
            <w:t>-</w:t>
          </w:r>
          <w:r w:rsidR="00181663" w:rsidRPr="00181663">
            <w:t xml:space="preserve"> Troubleshoot Inter-VLAN Routing</w:t>
          </w:r>
        </w:sdtContent>
      </w:sdt>
    </w:p>
    <w:p w14:paraId="4A14337D" w14:textId="77777777" w:rsidR="00D778DF" w:rsidRDefault="00D778DF" w:rsidP="00D452F4">
      <w:pPr>
        <w:pStyle w:val="Heading1"/>
      </w:pPr>
      <w:bookmarkStart w:id="0" w:name="_GoBack"/>
      <w:bookmarkEnd w:id="0"/>
      <w:r w:rsidRPr="00E70096">
        <w:t>Addressing Table</w:t>
      </w:r>
    </w:p>
    <w:tbl>
      <w:tblPr>
        <w:tblW w:w="101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Default gateway and VLAN."/>
      </w:tblPr>
      <w:tblGrid>
        <w:gridCol w:w="1257"/>
        <w:gridCol w:w="1530"/>
        <w:gridCol w:w="1800"/>
        <w:gridCol w:w="1980"/>
        <w:gridCol w:w="1913"/>
        <w:gridCol w:w="1697"/>
      </w:tblGrid>
      <w:tr w:rsidR="00181663" w14:paraId="41C9E35C" w14:textId="77777777" w:rsidTr="00F62D26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0408283E" w14:textId="77777777" w:rsidR="00181663" w:rsidRPr="00F62D26" w:rsidRDefault="00181663" w:rsidP="00F62D26">
            <w:pPr>
              <w:pStyle w:val="TableHeading"/>
            </w:pPr>
            <w:r w:rsidRPr="00F62D26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7FC803B" w14:textId="77777777" w:rsidR="00181663" w:rsidRPr="00F62D26" w:rsidRDefault="00181663" w:rsidP="00F62D26">
            <w:pPr>
              <w:pStyle w:val="TableHeading"/>
            </w:pPr>
            <w:r w:rsidRPr="00F62D26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3CD029A1" w14:textId="77777777" w:rsidR="00181663" w:rsidRPr="00F62D26" w:rsidRDefault="00181663" w:rsidP="00F62D26">
            <w:pPr>
              <w:pStyle w:val="TableHeading"/>
            </w:pPr>
            <w:r w:rsidRPr="00F62D26">
              <w:t>IP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8D9E94C" w14:textId="77777777" w:rsidR="00181663" w:rsidRPr="00F62D26" w:rsidRDefault="00181663" w:rsidP="00F62D26">
            <w:pPr>
              <w:pStyle w:val="TableHeading"/>
            </w:pPr>
            <w:r w:rsidRPr="00F62D26">
              <w:t>Subnet Mask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7AD7B9FC" w14:textId="77777777" w:rsidR="00181663" w:rsidRPr="00F62D26" w:rsidRDefault="00181663" w:rsidP="00F62D26">
            <w:pPr>
              <w:pStyle w:val="TableHeading"/>
            </w:pPr>
            <w:r w:rsidRPr="00F62D26">
              <w:t>Default Gateway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4106ED49" w14:textId="77777777" w:rsidR="00181663" w:rsidRPr="00F62D26" w:rsidRDefault="00181663" w:rsidP="00F62D26">
            <w:pPr>
              <w:pStyle w:val="TableHeading"/>
            </w:pPr>
            <w:r w:rsidRPr="00F62D26">
              <w:t>VLAN</w:t>
            </w:r>
          </w:p>
        </w:tc>
      </w:tr>
      <w:tr w:rsidR="00181663" w:rsidRPr="00513325" w14:paraId="00965F87" w14:textId="77777777" w:rsidTr="00F62D26">
        <w:trPr>
          <w:cantSplit/>
          <w:trHeight w:val="314"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241217" w14:textId="77777777" w:rsidR="00181663" w:rsidRPr="00513325" w:rsidRDefault="00181663" w:rsidP="00083EA9">
            <w:pPr>
              <w:pStyle w:val="TableText"/>
            </w:pPr>
            <w:r w:rsidRPr="00513325"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7D6FC1B" w14:textId="77777777" w:rsidR="00181663" w:rsidRPr="00513325" w:rsidRDefault="00181663" w:rsidP="00083EA9">
            <w:pPr>
              <w:pStyle w:val="TableText"/>
            </w:pPr>
            <w:r w:rsidRPr="00513325">
              <w:t>G0/1.10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928C7A" w14:textId="77777777" w:rsidR="00181663" w:rsidRPr="00513325" w:rsidRDefault="00181663" w:rsidP="00083EA9">
            <w:pPr>
              <w:pStyle w:val="TableText"/>
            </w:pPr>
            <w:r w:rsidRPr="00513325">
              <w:t>172.17.10.1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23D0C1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C4AF0" w14:textId="77777777" w:rsidR="00181663" w:rsidRPr="00513325" w:rsidRDefault="00181663" w:rsidP="00083EA9">
            <w:pPr>
              <w:pStyle w:val="TableText"/>
            </w:pPr>
            <w:r w:rsidRPr="00513325">
              <w:t>N/A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A3B654" w14:textId="77777777" w:rsidR="00181663" w:rsidRPr="00513325" w:rsidRDefault="00181663" w:rsidP="00083EA9">
            <w:pPr>
              <w:pStyle w:val="TableText"/>
            </w:pPr>
            <w:r w:rsidRPr="00513325">
              <w:t>VLAN 10</w:t>
            </w:r>
          </w:p>
        </w:tc>
      </w:tr>
      <w:tr w:rsidR="00181663" w:rsidRPr="00513325" w14:paraId="103B72B1" w14:textId="77777777" w:rsidTr="00F62D26">
        <w:trPr>
          <w:cantSplit/>
          <w:jc w:val="center"/>
        </w:trPr>
        <w:tc>
          <w:tcPr>
            <w:tcW w:w="125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B7B90" w14:textId="77777777" w:rsidR="00181663" w:rsidRPr="00BE178E" w:rsidRDefault="00181663" w:rsidP="002377F1">
            <w:pPr>
              <w:pStyle w:val="ConfigWindow"/>
            </w:pPr>
            <w:r w:rsidRPr="00BE178E"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6200729" w14:textId="77777777" w:rsidR="00181663" w:rsidRPr="00513325" w:rsidRDefault="00181663" w:rsidP="00083EA9">
            <w:pPr>
              <w:pStyle w:val="TableText"/>
            </w:pPr>
            <w:r w:rsidRPr="00513325">
              <w:t>G0/1.30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F71CC" w14:textId="77777777" w:rsidR="00181663" w:rsidRPr="00513325" w:rsidRDefault="00181663" w:rsidP="00083EA9">
            <w:pPr>
              <w:pStyle w:val="TableText"/>
            </w:pPr>
            <w:r w:rsidRPr="00513325">
              <w:t>172.17.30.1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7D5C41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8E57C" w14:textId="77777777" w:rsidR="00181663" w:rsidRPr="00513325" w:rsidRDefault="00181663" w:rsidP="00083EA9">
            <w:pPr>
              <w:pStyle w:val="TableText"/>
            </w:pPr>
            <w:r w:rsidRPr="00513325">
              <w:t>N/A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987E8B" w14:textId="77777777" w:rsidR="00181663" w:rsidRPr="00513325" w:rsidRDefault="00181663" w:rsidP="00083EA9">
            <w:pPr>
              <w:pStyle w:val="TableText"/>
            </w:pPr>
            <w:r w:rsidRPr="00513325">
              <w:t>VLAN 30</w:t>
            </w:r>
          </w:p>
        </w:tc>
      </w:tr>
      <w:tr w:rsidR="00181663" w:rsidRPr="00513325" w14:paraId="0BF71206" w14:textId="77777777" w:rsidTr="00F62D26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AB9BC2" w14:textId="77777777" w:rsidR="00181663" w:rsidRPr="00513325" w:rsidRDefault="00181663" w:rsidP="00083EA9">
            <w:pPr>
              <w:pStyle w:val="TableText"/>
            </w:pPr>
            <w:r w:rsidRPr="00513325">
              <w:t>PC1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98348CD" w14:textId="77777777" w:rsidR="00181663" w:rsidRPr="00513325" w:rsidRDefault="00181663" w:rsidP="00083EA9">
            <w:pPr>
              <w:pStyle w:val="TableText"/>
            </w:pPr>
            <w:r w:rsidRPr="00513325"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CCCD2" w14:textId="77777777" w:rsidR="00181663" w:rsidRPr="00513325" w:rsidRDefault="00181663" w:rsidP="00083EA9">
            <w:pPr>
              <w:pStyle w:val="TableText"/>
            </w:pPr>
            <w:r w:rsidRPr="00513325">
              <w:t>172.17.10.10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9A60F2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D06C" w14:textId="77777777" w:rsidR="00181663" w:rsidRPr="00513325" w:rsidRDefault="00181663" w:rsidP="00083EA9">
            <w:pPr>
              <w:pStyle w:val="TableText"/>
            </w:pPr>
            <w:r w:rsidRPr="00513325">
              <w:t>172.17.10.1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999507" w14:textId="77777777" w:rsidR="00181663" w:rsidRPr="00513325" w:rsidRDefault="00181663" w:rsidP="00083EA9">
            <w:pPr>
              <w:pStyle w:val="TableText"/>
            </w:pPr>
            <w:r w:rsidRPr="00513325">
              <w:t>VLAN 10</w:t>
            </w:r>
          </w:p>
        </w:tc>
      </w:tr>
      <w:tr w:rsidR="00181663" w:rsidRPr="00513325" w14:paraId="162CF187" w14:textId="77777777" w:rsidTr="00F62D26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B39E9" w14:textId="77777777" w:rsidR="00181663" w:rsidRPr="00513325" w:rsidRDefault="00181663" w:rsidP="00083EA9">
            <w:pPr>
              <w:pStyle w:val="TableText"/>
            </w:pPr>
            <w:r w:rsidRPr="00513325">
              <w:t>PC3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2696F4B" w14:textId="77777777" w:rsidR="00181663" w:rsidRPr="00513325" w:rsidRDefault="00181663" w:rsidP="00083EA9">
            <w:pPr>
              <w:pStyle w:val="TableText"/>
            </w:pPr>
            <w:r w:rsidRPr="00513325"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DF6D4F" w14:textId="77777777" w:rsidR="00181663" w:rsidRPr="00513325" w:rsidRDefault="00181663" w:rsidP="00083EA9">
            <w:pPr>
              <w:pStyle w:val="TableText"/>
            </w:pPr>
            <w:r w:rsidRPr="00513325">
              <w:t>172.17.30.10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713A1A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EDF72" w14:textId="77777777" w:rsidR="00181663" w:rsidRPr="00513325" w:rsidRDefault="00181663" w:rsidP="00083EA9">
            <w:pPr>
              <w:pStyle w:val="TableText"/>
            </w:pPr>
            <w:r w:rsidRPr="00513325">
              <w:t>172.17.30.1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EF6C0" w14:textId="77777777" w:rsidR="00181663" w:rsidRPr="00513325" w:rsidRDefault="00181663" w:rsidP="00083EA9">
            <w:pPr>
              <w:pStyle w:val="TableText"/>
            </w:pPr>
            <w:r w:rsidRPr="00513325">
              <w:t>VLAN 30</w:t>
            </w:r>
          </w:p>
        </w:tc>
      </w:tr>
    </w:tbl>
    <w:p w14:paraId="553A9059" w14:textId="77777777" w:rsidR="00181663" w:rsidRPr="00BB73FF" w:rsidRDefault="00181663" w:rsidP="00181663">
      <w:pPr>
        <w:pStyle w:val="Heading1"/>
      </w:pPr>
      <w:r w:rsidRPr="00BB73FF">
        <w:t>Objective</w:t>
      </w:r>
      <w:r>
        <w:t>s</w:t>
      </w:r>
    </w:p>
    <w:p w14:paraId="42C08B09" w14:textId="77777777" w:rsidR="00181663" w:rsidRDefault="00181663" w:rsidP="00181663">
      <w:pPr>
        <w:pStyle w:val="BodyTextL25Bold"/>
      </w:pPr>
      <w:r>
        <w:t>Part 1: Locate Network Problems</w:t>
      </w:r>
    </w:p>
    <w:p w14:paraId="6FA2B6E7" w14:textId="77777777" w:rsidR="00181663" w:rsidRDefault="00181663" w:rsidP="00181663">
      <w:pPr>
        <w:pStyle w:val="BodyTextL25Bold"/>
      </w:pPr>
      <w:r>
        <w:t>Part 2: Implement the Solution</w:t>
      </w:r>
    </w:p>
    <w:p w14:paraId="504FA591" w14:textId="77777777" w:rsidR="00181663" w:rsidRDefault="00181663" w:rsidP="00181663">
      <w:pPr>
        <w:pStyle w:val="BodyTextL25Bold"/>
      </w:pPr>
      <w:r>
        <w:t>Part 3: Verify Network Connectivity</w:t>
      </w:r>
    </w:p>
    <w:p w14:paraId="1A8F8A03" w14:textId="77777777" w:rsidR="00181663" w:rsidRDefault="00181663" w:rsidP="00181663">
      <w:pPr>
        <w:pStyle w:val="Heading1"/>
      </w:pPr>
      <w:r>
        <w:t>Scenario</w:t>
      </w:r>
    </w:p>
    <w:p w14:paraId="0FAE62DE" w14:textId="41B798AE" w:rsidR="00181663" w:rsidRDefault="00181663" w:rsidP="00181663">
      <w:pPr>
        <w:pStyle w:val="BodyTextL25"/>
      </w:pPr>
      <w:r w:rsidRPr="00A31062">
        <w:t xml:space="preserve">In this activity, you will troubleshoot connectivity problems </w:t>
      </w:r>
      <w:r>
        <w:t>caused by improper configurations related to VLANs and inter-VLAN routing.</w:t>
      </w:r>
    </w:p>
    <w:p w14:paraId="3B692C3F" w14:textId="1910C523" w:rsidR="00F66D89" w:rsidRPr="00A31062" w:rsidRDefault="00F66D89" w:rsidP="00F66D89">
      <w:pPr>
        <w:pStyle w:val="Heading1"/>
      </w:pPr>
      <w:r>
        <w:t>Instructions</w:t>
      </w:r>
    </w:p>
    <w:p w14:paraId="3013A6F5" w14:textId="77777777" w:rsidR="00181663" w:rsidRDefault="00181663" w:rsidP="00F66D89">
      <w:pPr>
        <w:pStyle w:val="Heading2"/>
      </w:pPr>
      <w:r>
        <w:t>Locate the Network Problems</w:t>
      </w:r>
    </w:p>
    <w:p w14:paraId="7CF8C357" w14:textId="1EF71BB7" w:rsidR="00181663" w:rsidRDefault="00181663" w:rsidP="00181663">
      <w:pPr>
        <w:pStyle w:val="BodyTextL25"/>
      </w:pPr>
      <w:r>
        <w:t>Examine the network and locate the source of any connectivity issues.</w:t>
      </w:r>
    </w:p>
    <w:p w14:paraId="08EF0C2F" w14:textId="62A8D283" w:rsidR="00F66D89" w:rsidRDefault="00F66D89" w:rsidP="00F66D89">
      <w:pPr>
        <w:pStyle w:val="ConfigWindow"/>
      </w:pPr>
      <w:r>
        <w:t xml:space="preserve">Open </w:t>
      </w:r>
      <w:r w:rsidRPr="00F66D89">
        <w:t>configuration window</w:t>
      </w:r>
    </w:p>
    <w:p w14:paraId="6E6AE59A" w14:textId="77777777" w:rsidR="00181663" w:rsidRDefault="00181663" w:rsidP="00F66D89">
      <w:pPr>
        <w:pStyle w:val="BodyTextL25"/>
        <w:spacing w:before="0"/>
      </w:pPr>
      <w:r>
        <w:t>Commands you may find useful include:</w:t>
      </w:r>
    </w:p>
    <w:p w14:paraId="15F72EAC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 xml:space="preserve">show </w:t>
      </w:r>
      <w:proofErr w:type="spellStart"/>
      <w:r w:rsidRPr="00B055D9">
        <w:rPr>
          <w:b/>
        </w:rPr>
        <w:t>ip</w:t>
      </w:r>
      <w:proofErr w:type="spellEnd"/>
      <w:r w:rsidRPr="00B055D9">
        <w:rPr>
          <w:b/>
        </w:rPr>
        <w:t xml:space="preserve"> interface brief</w:t>
      </w:r>
    </w:p>
    <w:p w14:paraId="46C63B59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>show interface g0/1.10</w:t>
      </w:r>
    </w:p>
    <w:p w14:paraId="3DDFAE62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>show interface g0/1.30</w:t>
      </w:r>
    </w:p>
    <w:p w14:paraId="4931B267" w14:textId="77777777" w:rsidR="00181663" w:rsidRDefault="00181663" w:rsidP="00181663">
      <w:pPr>
        <w:pStyle w:val="CMD"/>
      </w:pPr>
      <w:r>
        <w:t xml:space="preserve">S1# </w:t>
      </w:r>
      <w:r w:rsidRPr="00B055D9">
        <w:rPr>
          <w:b/>
        </w:rPr>
        <w:t>show interface trunk</w:t>
      </w:r>
    </w:p>
    <w:p w14:paraId="1295FA3A" w14:textId="77777777" w:rsidR="00181663" w:rsidRDefault="00181663" w:rsidP="00181663">
      <w:pPr>
        <w:pStyle w:val="Bulletlevel1"/>
        <w:spacing w:before="60" w:after="60" w:line="276" w:lineRule="auto"/>
      </w:pPr>
      <w:r>
        <w:t xml:space="preserve">Test connectivity and use the necessary </w:t>
      </w:r>
      <w:r w:rsidRPr="00513325">
        <w:rPr>
          <w:b/>
        </w:rPr>
        <w:t>show</w:t>
      </w:r>
      <w:r>
        <w:t xml:space="preserve"> commands to verify configurations. </w:t>
      </w:r>
    </w:p>
    <w:p w14:paraId="1EAD50A0" w14:textId="77777777" w:rsidR="00181663" w:rsidRDefault="00181663" w:rsidP="00181663">
      <w:pPr>
        <w:pStyle w:val="Bulletlevel1"/>
        <w:spacing w:before="60" w:after="60" w:line="276" w:lineRule="auto"/>
      </w:pPr>
      <w:r>
        <w:t>Verify that all configured settings match the requirements shown in the Addressing Table.</w:t>
      </w:r>
    </w:p>
    <w:p w14:paraId="79FABD86" w14:textId="77777777" w:rsidR="00181663" w:rsidRDefault="00181663" w:rsidP="00181663">
      <w:pPr>
        <w:pStyle w:val="Bulletlevel1"/>
        <w:spacing w:before="60" w:after="60" w:line="276" w:lineRule="auto"/>
      </w:pPr>
      <w:r>
        <w:t xml:space="preserve">List all of the problems and possible solutions in the </w:t>
      </w:r>
      <w:r>
        <w:rPr>
          <w:b/>
        </w:rPr>
        <w:t xml:space="preserve">Documentation </w:t>
      </w:r>
      <w:r w:rsidRPr="00513325">
        <w:rPr>
          <w:b/>
        </w:rPr>
        <w:t>Table</w:t>
      </w:r>
      <w:r>
        <w:t>.</w:t>
      </w:r>
      <w:r w:rsidRPr="00E6651F">
        <w:t xml:space="preserve"> </w:t>
      </w:r>
    </w:p>
    <w:p w14:paraId="2345AEC0" w14:textId="77777777" w:rsidR="00181663" w:rsidRPr="00673111" w:rsidRDefault="00181663" w:rsidP="00D81022">
      <w:pPr>
        <w:pStyle w:val="BodyTextL25Bold"/>
        <w:keepNext/>
      </w:pPr>
      <w:r>
        <w:t>Documentation Table</w:t>
      </w:r>
    </w:p>
    <w:tbl>
      <w:tblPr>
        <w:tblW w:w="101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allows you to document the problems and solutions.  Type your answers in the cells listed as &quot;blank&quot;."/>
      </w:tblPr>
      <w:tblGrid>
        <w:gridCol w:w="5053"/>
        <w:gridCol w:w="5053"/>
      </w:tblGrid>
      <w:tr w:rsidR="00181663" w14:paraId="7037A1F2" w14:textId="77777777" w:rsidTr="00181663">
        <w:trPr>
          <w:cantSplit/>
          <w:tblHeader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434DB2F9" w14:textId="77777777" w:rsidR="00181663" w:rsidRPr="000D21CC" w:rsidRDefault="00181663" w:rsidP="00083EA9">
            <w:pPr>
              <w:pStyle w:val="TableHeading"/>
            </w:pPr>
            <w:r w:rsidRPr="000D21CC">
              <w:t>Problems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6D7CF47" w14:textId="77777777" w:rsidR="00181663" w:rsidRPr="000D21CC" w:rsidRDefault="00181663" w:rsidP="00083EA9">
            <w:pPr>
              <w:pStyle w:val="TableHeading"/>
            </w:pPr>
            <w:r w:rsidRPr="000D21CC">
              <w:t>Solutions</w:t>
            </w:r>
          </w:p>
        </w:tc>
      </w:tr>
      <w:tr w:rsidR="00D81022" w14:paraId="306096C4" w14:textId="77777777" w:rsidTr="00181663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4CA1E0" w14:textId="288961A9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3EAC3A7" w14:textId="3E875AB9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</w:tr>
      <w:tr w:rsidR="00D81022" w14:paraId="0E4F7889" w14:textId="77777777" w:rsidTr="00181663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4A06B" w14:textId="2EBCEDDC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lastRenderedPageBreak/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0AD9B9" w14:textId="45BA13D1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</w:tr>
      <w:tr w:rsidR="00D81022" w14:paraId="3CC2FA56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FC9A8" w14:textId="57654BFE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77FA1D" w14:textId="68CB3CD7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</w:tr>
      <w:tr w:rsidR="00D81022" w14:paraId="4295564E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A79E1" w14:textId="462D2DF6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F26EE6" w14:textId="61AF6D91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</w:tr>
      <w:tr w:rsidR="00181663" w14:paraId="43FCB4DB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CC5C6" w14:textId="77777777" w:rsidR="00181663" w:rsidRPr="00DA7B72" w:rsidRDefault="00F62D26" w:rsidP="00D81022">
            <w:pPr>
              <w:pStyle w:val="ConfigWindow"/>
              <w:spacing w:after="1200"/>
            </w:pPr>
            <w:r w:rsidRPr="00DA7B72"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8DC3C28" w14:textId="77777777" w:rsidR="00181663" w:rsidRPr="00DA7B72" w:rsidRDefault="00F62D26" w:rsidP="00D81022">
            <w:pPr>
              <w:pStyle w:val="ConfigWindow"/>
              <w:spacing w:after="1200"/>
            </w:pPr>
            <w:r w:rsidRPr="00DA7B72">
              <w:t>Blank</w:t>
            </w:r>
          </w:p>
        </w:tc>
      </w:tr>
      <w:tr w:rsidR="00181663" w14:paraId="4E689610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305BB" w14:textId="77777777" w:rsidR="00181663" w:rsidRPr="00DA7B72" w:rsidRDefault="00F62D26" w:rsidP="00D81022">
            <w:pPr>
              <w:pStyle w:val="ConfigWindow"/>
              <w:spacing w:after="1200"/>
            </w:pPr>
            <w:r w:rsidRPr="00DA7B72"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EEFBE68" w14:textId="77777777" w:rsidR="00181663" w:rsidRPr="00DA7B72" w:rsidRDefault="00F62D26" w:rsidP="00D81022">
            <w:pPr>
              <w:pStyle w:val="ConfigWindow"/>
              <w:spacing w:after="1200"/>
            </w:pPr>
            <w:r w:rsidRPr="00DA7B72">
              <w:t>blank</w:t>
            </w:r>
          </w:p>
        </w:tc>
      </w:tr>
    </w:tbl>
    <w:p w14:paraId="1D51CE70" w14:textId="77777777" w:rsidR="00181663" w:rsidRDefault="00181663" w:rsidP="00F66D89">
      <w:pPr>
        <w:pStyle w:val="Heading2"/>
      </w:pPr>
      <w:r>
        <w:t>Implement the Solutions</w:t>
      </w:r>
    </w:p>
    <w:p w14:paraId="6669645E" w14:textId="58212147" w:rsidR="00181663" w:rsidRDefault="00181663" w:rsidP="00181663">
      <w:pPr>
        <w:pStyle w:val="BodyTextL25"/>
      </w:pPr>
      <w:r>
        <w:t>Implement your recommended solutions.</w:t>
      </w:r>
    </w:p>
    <w:p w14:paraId="0A0692D6" w14:textId="08231214" w:rsidR="00F66D89" w:rsidRDefault="00F66D89" w:rsidP="00F66D89">
      <w:pPr>
        <w:pStyle w:val="ConfigWindow"/>
      </w:pPr>
      <w:r>
        <w:t xml:space="preserve">Close </w:t>
      </w:r>
      <w:r w:rsidRPr="00F66D89">
        <w:t>configuration window</w:t>
      </w:r>
    </w:p>
    <w:p w14:paraId="743C6780" w14:textId="77777777" w:rsidR="00181663" w:rsidRDefault="00181663" w:rsidP="00F66D89">
      <w:pPr>
        <w:pStyle w:val="Heading2"/>
        <w:spacing w:before="120"/>
      </w:pPr>
      <w:r>
        <w:t>Verify Network Connectivity</w:t>
      </w:r>
    </w:p>
    <w:p w14:paraId="4C5B9548" w14:textId="77777777" w:rsidR="00181663" w:rsidRDefault="00181663" w:rsidP="00181663">
      <w:pPr>
        <w:pStyle w:val="BodyTextL25"/>
      </w:pPr>
      <w:r>
        <w:t>Verify the PCs can ping each other and R1. If not, continue to troubleshoot until the pings are successful.</w:t>
      </w:r>
    </w:p>
    <w:p w14:paraId="40D021EA" w14:textId="0BB1ED18" w:rsidR="0039259C" w:rsidRPr="0039259C" w:rsidRDefault="00F62D26" w:rsidP="0039259C">
      <w:pPr>
        <w:pStyle w:val="ConfigWindow"/>
      </w:pPr>
      <w:r w:rsidRPr="0039259C"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  <w:t>End of document</w:t>
      </w:r>
    </w:p>
    <w:sectPr w:rsidR="0039259C" w:rsidRPr="0039259C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9DEAF" w14:textId="77777777" w:rsidR="00875F3C" w:rsidRDefault="00875F3C" w:rsidP="00710659">
      <w:pPr>
        <w:spacing w:after="0" w:line="240" w:lineRule="auto"/>
      </w:pPr>
      <w:r>
        <w:separator/>
      </w:r>
    </w:p>
    <w:p w14:paraId="1180AAA8" w14:textId="77777777" w:rsidR="00875F3C" w:rsidRDefault="00875F3C"/>
  </w:endnote>
  <w:endnote w:type="continuationSeparator" w:id="0">
    <w:p w14:paraId="28AFE6A4" w14:textId="77777777" w:rsidR="00875F3C" w:rsidRDefault="00875F3C" w:rsidP="00710659">
      <w:pPr>
        <w:spacing w:after="0" w:line="240" w:lineRule="auto"/>
      </w:pPr>
      <w:r>
        <w:continuationSeparator/>
      </w:r>
    </w:p>
    <w:p w14:paraId="7F2FF2B9" w14:textId="77777777" w:rsidR="00875F3C" w:rsidRDefault="00875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62241" w14:textId="0639A06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D239D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70DA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55143" w14:textId="29DE79F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D239D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70DA3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1638E" w14:textId="77777777" w:rsidR="00875F3C" w:rsidRDefault="00875F3C" w:rsidP="00710659">
      <w:pPr>
        <w:spacing w:after="0" w:line="240" w:lineRule="auto"/>
      </w:pPr>
      <w:r>
        <w:separator/>
      </w:r>
    </w:p>
    <w:p w14:paraId="723527DC" w14:textId="77777777" w:rsidR="00875F3C" w:rsidRDefault="00875F3C"/>
  </w:footnote>
  <w:footnote w:type="continuationSeparator" w:id="0">
    <w:p w14:paraId="4B8968EF" w14:textId="77777777" w:rsidR="00875F3C" w:rsidRDefault="00875F3C" w:rsidP="00710659">
      <w:pPr>
        <w:spacing w:after="0" w:line="240" w:lineRule="auto"/>
      </w:pPr>
      <w:r>
        <w:continuationSeparator/>
      </w:r>
    </w:p>
    <w:p w14:paraId="718B6792" w14:textId="77777777" w:rsidR="00875F3C" w:rsidRDefault="00875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27A1DC19D6B24E5C9BD8D516A0F88FE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418001C" w14:textId="77777777" w:rsidR="00926CB2" w:rsidRDefault="00181663" w:rsidP="008402F2">
        <w:pPr>
          <w:pStyle w:val="PageHead"/>
        </w:pPr>
        <w:r>
          <w:t>Packet Tracer - Troubleshoot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38B1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C00025" wp14:editId="47D236D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6E8727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C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53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239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166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7F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DA3"/>
    <w:rsid w:val="00390C38"/>
    <w:rsid w:val="0039259C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686C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5F3C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065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CF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82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1022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B72"/>
    <w:rsid w:val="00DB1C89"/>
    <w:rsid w:val="00DB3763"/>
    <w:rsid w:val="00DB4029"/>
    <w:rsid w:val="00DB5F4D"/>
    <w:rsid w:val="00DB66F2"/>
    <w:rsid w:val="00DB6DA5"/>
    <w:rsid w:val="00DB73CF"/>
    <w:rsid w:val="00DC076B"/>
    <w:rsid w:val="00DC186F"/>
    <w:rsid w:val="00DC252F"/>
    <w:rsid w:val="00DC6050"/>
    <w:rsid w:val="00DC6445"/>
    <w:rsid w:val="00DC6F63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2C81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E694E"/>
    <w:rsid w:val="00EF4205"/>
    <w:rsid w:val="00EF5939"/>
    <w:rsid w:val="00F01714"/>
    <w:rsid w:val="00F0258F"/>
    <w:rsid w:val="00F02D06"/>
    <w:rsid w:val="00F056E5"/>
    <w:rsid w:val="00F06FDD"/>
    <w:rsid w:val="00F076FE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2D26"/>
    <w:rsid w:val="00F666EC"/>
    <w:rsid w:val="00F66D89"/>
    <w:rsid w:val="00F7050A"/>
    <w:rsid w:val="00F71C5D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C631"/>
  <w15:docId w15:val="{251366D9-45DF-43E7-8ACC-F75C6F13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F66D8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F66D8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F66D8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D6B82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66D8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9259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66D89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66D8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66D8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A1DC19D6B24E5C9BD8D516A0F88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D9709-D6C8-43BB-A7A5-5756FF6CFAC5}"/>
      </w:docPartPr>
      <w:docPartBody>
        <w:p w:rsidR="00133FAF" w:rsidRDefault="00463E60">
          <w:pPr>
            <w:pStyle w:val="27A1DC19D6B24E5C9BD8D516A0F88FE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60"/>
    <w:rsid w:val="00032BAF"/>
    <w:rsid w:val="00133FAF"/>
    <w:rsid w:val="00463E60"/>
    <w:rsid w:val="007E530B"/>
    <w:rsid w:val="00A9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A1DC19D6B24E5C9BD8D516A0F88FE4">
    <w:name w:val="27A1DC19D6B24E5C9BD8D516A0F88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A1081-BDA1-4685-819C-813802E4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Inter-VLAN Routing</vt:lpstr>
    </vt:vector>
  </TitlesOfParts>
  <Company>Cisco Systems, Inc.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Inter-VLAN Routing</dc:title>
  <dc:creator>SP</dc:creator>
  <dc:description>2013</dc:description>
  <cp:lastModifiedBy>Suk-Yi Pennock -X (spennock - UNICON INC at Cisco)</cp:lastModifiedBy>
  <cp:revision>3</cp:revision>
  <cp:lastPrinted>2019-10-22T15:09:00Z</cp:lastPrinted>
  <dcterms:created xsi:type="dcterms:W3CDTF">2019-12-02T16:10:00Z</dcterms:created>
  <dcterms:modified xsi:type="dcterms:W3CDTF">2019-12-02T16:12:00Z</dcterms:modified>
</cp:coreProperties>
</file>