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FAE97" w14:textId="21D6C7ED" w:rsidR="00D778DF" w:rsidRPr="00AD090E" w:rsidRDefault="00223B5F" w:rsidP="00372F29">
      <w:pPr>
        <w:pStyle w:val="Title"/>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r w:rsidR="0096597D" w:rsidRPr="001C38B0">
            <w:t>Packet Tracer - Configure IPv4 and IPv6 Static and Default Routes</w:t>
          </w:r>
        </w:sdtContent>
      </w:sdt>
    </w:p>
    <w:p w14:paraId="2B728EB8" w14:textId="77777777" w:rsidR="00D778DF" w:rsidRPr="00E70096" w:rsidRDefault="00D778DF" w:rsidP="00D452F4">
      <w:pPr>
        <w:pStyle w:val="Heading1"/>
      </w:pPr>
      <w:r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proofErr w:type="spellStart"/>
            <w:r>
              <w:t>Edge_Router</w:t>
            </w:r>
            <w:proofErr w:type="spellEnd"/>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proofErr w:type="gramStart"/>
            <w:r>
              <w:t>8:</w:t>
            </w:r>
            <w:r w:rsidR="00217AA8">
              <w:t>a</w:t>
            </w:r>
            <w:proofErr w:type="gramEnd"/>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proofErr w:type="gramStart"/>
            <w:r>
              <w:t>8:</w:t>
            </w:r>
            <w:r w:rsidR="00217AA8">
              <w:t>a</w:t>
            </w:r>
            <w:proofErr w:type="gramEnd"/>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EE3C6F">
        <w:trPr>
          <w:cantSplit/>
          <w:jc w:val="center"/>
        </w:trPr>
        <w:tc>
          <w:tcPr>
            <w:tcW w:w="3241" w:type="dxa"/>
            <w:tcBorders>
              <w:top w:val="nil"/>
              <w:bottom w:val="nil"/>
            </w:tcBorders>
            <w:shd w:val="clear" w:color="auto" w:fill="F2F2F2" w:themeFill="background1" w:themeFillShade="F2"/>
            <w:vAlign w:val="bottom"/>
          </w:tcPr>
          <w:p w14:paraId="0A62EBCA" w14:textId="16549C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EE3C6F" w:rsidRDefault="006A526C" w:rsidP="00217AA8">
            <w:pPr>
              <w:pStyle w:val="ConfigWindow"/>
              <w:rPr>
                <w:color w:val="F2F2F2" w:themeColor="background1" w:themeShade="F2"/>
              </w:rPr>
            </w:pPr>
            <w:r w:rsidRPr="00EE3C6F">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w:t>
            </w:r>
            <w:r w:rsidR="00217AA8">
              <w:t>db</w:t>
            </w:r>
            <w:proofErr w:type="gramStart"/>
            <w:r>
              <w:t>8:</w:t>
            </w:r>
            <w:r w:rsidR="00217AA8">
              <w:t>a</w:t>
            </w:r>
            <w:proofErr w:type="gramEnd"/>
            <w:r w:rsidR="00F104C2">
              <w:t>:1</w:t>
            </w:r>
            <w:r>
              <w:t>::1/64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EE3C6F" w:rsidRDefault="006A526C" w:rsidP="00217AA8">
            <w:pPr>
              <w:pStyle w:val="ConfigWindow"/>
              <w:rPr>
                <w:color w:val="F2F2F2" w:themeColor="background1" w:themeShade="F2"/>
              </w:rPr>
            </w:pPr>
            <w:r w:rsidRPr="00EE3C6F">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w:t>
            </w:r>
            <w:r w:rsidR="00217AA8">
              <w:t>db</w:t>
            </w:r>
            <w:proofErr w:type="gramStart"/>
            <w:r>
              <w:t>8:</w:t>
            </w:r>
            <w:r w:rsidR="00217AA8">
              <w:t>f</w:t>
            </w:r>
            <w:proofErr w:type="gramEnd"/>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proofErr w:type="gramStart"/>
            <w:r>
              <w:t>8:</w:t>
            </w:r>
            <w:r w:rsidR="00217AA8">
              <w:t>a</w:t>
            </w:r>
            <w:proofErr w:type="gramEnd"/>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proofErr w:type="gramStart"/>
            <w:r>
              <w:t>8:</w:t>
            </w:r>
            <w:r w:rsidR="00217AA8">
              <w:t>f</w:t>
            </w:r>
            <w:proofErr w:type="gramEnd"/>
            <w:r>
              <w:t>:</w:t>
            </w:r>
            <w:r w:rsidR="00217AA8">
              <w:t>f</w:t>
            </w:r>
            <w:r>
              <w:t>::2/64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EE3C6F" w:rsidRDefault="001C38B0" w:rsidP="00217AA8">
            <w:pPr>
              <w:pStyle w:val="ConfigWindow"/>
              <w:rPr>
                <w:color w:val="F2F2F2" w:themeColor="background1" w:themeShade="F2"/>
              </w:rPr>
            </w:pPr>
            <w:r w:rsidRPr="00EE3C6F">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EE3C6F" w:rsidRDefault="00D12C32" w:rsidP="00217AA8">
            <w:pPr>
              <w:pStyle w:val="ConfigWindow"/>
              <w:rPr>
                <w:color w:val="F2F2F2" w:themeColor="background1" w:themeShade="F2"/>
              </w:rPr>
            </w:pPr>
            <w:r w:rsidRPr="00EE3C6F">
              <w:rPr>
                <w:color w:val="F2F2F2" w:themeColor="background1" w:themeShade="F2"/>
              </w:rPr>
              <w:t xml:space="preserve">Customer </w:t>
            </w:r>
            <w:r w:rsidR="001C38B0" w:rsidRPr="00EE3C6F">
              <w:rPr>
                <w:color w:val="F2F2F2" w:themeColor="background1" w:themeShade="F2"/>
              </w:rPr>
              <w:t>Server</w:t>
            </w:r>
          </w:p>
        </w:tc>
        <w:tc>
          <w:tcPr>
            <w:tcW w:w="3241" w:type="dxa"/>
            <w:tcBorders>
              <w:top w:val="nil"/>
            </w:tcBorders>
            <w:shd w:val="clear" w:color="auto" w:fill="F2F2F2" w:themeFill="background1" w:themeFillShade="F2"/>
            <w:vAlign w:val="bottom"/>
          </w:tcPr>
          <w:p w14:paraId="1D55C26D" w14:textId="1907048F" w:rsidR="00F104C2"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w:t>
            </w:r>
            <w:r w:rsidR="00217AA8">
              <w:t>db</w:t>
            </w:r>
            <w:proofErr w:type="gramStart"/>
            <w:r>
              <w:t>8:</w:t>
            </w:r>
            <w:r w:rsidR="00217AA8">
              <w:t>f</w:t>
            </w:r>
            <w:proofErr w:type="gramEnd"/>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2755BDFA" w:rsidR="00103401" w:rsidRDefault="00625E26" w:rsidP="00103401">
      <w:pPr>
        <w:pStyle w:val="Heading2"/>
      </w:pPr>
      <w:r>
        <w:t xml:space="preserve">Configure IPv4 Static and Floating Static </w:t>
      </w:r>
      <w:r w:rsidR="003B588E">
        <w:t xml:space="preserve">Default </w:t>
      </w:r>
      <w:r>
        <w:t>Routes</w:t>
      </w:r>
    </w:p>
    <w:p w14:paraId="1F65EDF9" w14:textId="6582DD2E" w:rsidR="00966B18" w:rsidRPr="00966B18" w:rsidRDefault="00966B18" w:rsidP="00966B18">
      <w:pPr>
        <w:pStyle w:val="ConfigWindow"/>
      </w:pPr>
      <w:r>
        <w:t xml:space="preserve">Open </w:t>
      </w:r>
      <w:bookmarkStart w:id="0" w:name="_GoBack"/>
      <w:r>
        <w:t>configuration window</w:t>
      </w:r>
      <w:bookmarkEnd w:id="0"/>
    </w:p>
    <w:p w14:paraId="0EA82AAB" w14:textId="6A6E7E7F" w:rsidR="00671393" w:rsidRPr="00671393" w:rsidRDefault="00671393" w:rsidP="00966B18">
      <w:pPr>
        <w:pStyle w:val="BodyTextL25"/>
        <w:spacing w:before="0"/>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On</w:t>
      </w:r>
      <w:r w:rsidRPr="00966B18">
        <w:t xml:space="preserve">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1A8CAF1B" w:rsidR="00625E26" w:rsidRPr="00625E26" w:rsidRDefault="00625E26" w:rsidP="00625E26">
      <w:pPr>
        <w:pStyle w:val="BodyTextL25"/>
      </w:pPr>
      <w:r>
        <w:t xml:space="preserve">On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On</w:t>
      </w:r>
      <w:r w:rsidRPr="00966B18">
        <w:t xml:space="preserve"> </w:t>
      </w:r>
      <w:proofErr w:type="spellStart"/>
      <w:r w:rsidRPr="00966B18">
        <w:t>Edge_Router</w:t>
      </w:r>
      <w:proofErr w:type="spellEnd"/>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686C2825" w:rsidR="00625E26" w:rsidRDefault="00625E26" w:rsidP="009E286A">
      <w:pPr>
        <w:pStyle w:val="BodyTextL25"/>
      </w:pPr>
      <w:r>
        <w:t>On</w:t>
      </w:r>
      <w:r w:rsidRPr="00966B18">
        <w:t xml:space="preserve"> </w:t>
      </w:r>
      <w:proofErr w:type="spellStart"/>
      <w:r w:rsidRPr="00966B18">
        <w:t>Edge_Router</w:t>
      </w:r>
      <w:proofErr w:type="spellEnd"/>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184CF11B" w14:textId="2BAC32C8" w:rsidR="00966B18" w:rsidRPr="00625E26" w:rsidRDefault="00966B18" w:rsidP="00966B18">
      <w:pPr>
        <w:pStyle w:val="ConfigWindow"/>
      </w:pPr>
      <w:r>
        <w:t>Close configuration window</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35C31556" w:rsidR="00671393" w:rsidRPr="00671393" w:rsidRDefault="00671393" w:rsidP="00671393">
      <w:pPr>
        <w:pStyle w:val="BodyTextL25"/>
      </w:pPr>
      <w:r>
        <w:t>In this part of the lab you will configure static and floating static routers from the ISP routers to the internal LANs.</w:t>
      </w:r>
    </w:p>
    <w:p w14:paraId="545D9D70" w14:textId="4BFB235A" w:rsidR="0029027A" w:rsidRDefault="0029027A" w:rsidP="0029027A">
      <w:pPr>
        <w:pStyle w:val="Heading3"/>
      </w:pPr>
      <w:r>
        <w:t>Configure IPv4 static routes to the internal LANs.</w:t>
      </w:r>
    </w:p>
    <w:p w14:paraId="0C78DB8E" w14:textId="77777777" w:rsidR="00966B18" w:rsidRPr="00966B18" w:rsidRDefault="00966B18" w:rsidP="00966B18">
      <w:pPr>
        <w:pStyle w:val="ConfigWindow"/>
      </w:pPr>
      <w:r>
        <w:t>Open configuration window</w:t>
      </w:r>
    </w:p>
    <w:p w14:paraId="266DC468" w14:textId="55A36A41" w:rsidR="0029027A" w:rsidRDefault="00A34F75" w:rsidP="00966B18">
      <w:pPr>
        <w:pStyle w:val="SubStepAlpha"/>
        <w:numPr>
          <w:ilvl w:val="2"/>
          <w:numId w:val="11"/>
        </w:numPr>
        <w:spacing w:before="0"/>
      </w:pPr>
      <w:r>
        <w:t>On ISP1, c</w:t>
      </w:r>
      <w:r w:rsidR="0029027A">
        <w:t xml:space="preserve">onfigure a </w:t>
      </w:r>
      <w:r w:rsidR="00603B55">
        <w:rPr>
          <w:b/>
        </w:rPr>
        <w:t>next hop</w:t>
      </w:r>
      <w:r w:rsidR="0029027A">
        <w:t xml:space="preserve"> IPv4 static route to the </w:t>
      </w:r>
      <w:r w:rsidR="0029027A">
        <w:rPr>
          <w:b/>
        </w:rPr>
        <w:t>LAN 1</w:t>
      </w:r>
      <w:r w:rsidR="0029027A">
        <w:t xml:space="preserve"> network through </w:t>
      </w:r>
      <w:proofErr w:type="spellStart"/>
      <w:r w:rsidR="0029027A">
        <w:t>Edge_Router</w:t>
      </w:r>
      <w:proofErr w:type="spellEnd"/>
      <w:r w:rsidR="0029027A">
        <w:t>.</w:t>
      </w:r>
    </w:p>
    <w:p w14:paraId="5C1480C7" w14:textId="7930334D" w:rsidR="0029027A" w:rsidRDefault="00A34F75" w:rsidP="0029027A">
      <w:pPr>
        <w:pStyle w:val="SubStepAlpha"/>
        <w:numPr>
          <w:ilvl w:val="2"/>
          <w:numId w:val="11"/>
        </w:numPr>
      </w:pPr>
      <w:r>
        <w:t>O</w:t>
      </w:r>
      <w:r w:rsidR="007018A9">
        <w:t>n</w:t>
      </w:r>
      <w:r>
        <w:t xml:space="preserve"> ISP1, c</w:t>
      </w:r>
      <w:r w:rsidR="0029027A">
        <w:t xml:space="preserve">onfigure a </w:t>
      </w:r>
      <w:r w:rsidR="00603B55">
        <w:rPr>
          <w:b/>
        </w:rPr>
        <w:t>next hop</w:t>
      </w:r>
      <w:r w:rsidR="0029027A">
        <w:t xml:space="preserve"> IPv4 static route to the </w:t>
      </w:r>
      <w:r w:rsidR="0029027A">
        <w:rPr>
          <w:b/>
        </w:rPr>
        <w:t>LAN 2</w:t>
      </w:r>
      <w:r w:rsidR="0029027A">
        <w:t xml:space="preserve"> network through </w:t>
      </w:r>
      <w:proofErr w:type="spellStart"/>
      <w:r w:rsidR="0029027A">
        <w:t>Edge_Router</w:t>
      </w:r>
      <w:proofErr w:type="spellEnd"/>
      <w:r w:rsidR="0029027A">
        <w:t>.</w:t>
      </w:r>
    </w:p>
    <w:p w14:paraId="199D3893" w14:textId="77777777" w:rsidR="00E971DD" w:rsidRDefault="0029027A" w:rsidP="0029027A">
      <w:pPr>
        <w:pStyle w:val="Heading3"/>
      </w:pPr>
      <w:r>
        <w:t>Configure IPv4 floating static routes to the internal LANs.</w:t>
      </w:r>
    </w:p>
    <w:p w14:paraId="3F90108E" w14:textId="6AF68670" w:rsidR="0029027A" w:rsidRDefault="00B95BD8" w:rsidP="0029027A">
      <w:pPr>
        <w:pStyle w:val="SubStepAlpha"/>
      </w:pPr>
      <w:r>
        <w:t>On ISP1, c</w:t>
      </w:r>
      <w:r w:rsidR="0029027A">
        <w:t xml:space="preserve">onfigure a directly </w:t>
      </w:r>
      <w:r w:rsidR="00603B55">
        <w:t xml:space="preserve">connected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t>O</w:t>
      </w:r>
      <w:r w:rsidR="007018A9">
        <w:t>n</w:t>
      </w:r>
      <w:r>
        <w:t xml:space="preserve"> ISP1, co</w:t>
      </w:r>
      <w:r w:rsidR="0029027A">
        <w:t xml:space="preserve">nfigure a directly </w:t>
      </w:r>
      <w:r w:rsidR="00603B55">
        <w:t xml:space="preserve">connected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7018A9">
      <w:pPr>
        <w:pStyle w:val="Heading3"/>
      </w:pPr>
      <w:r>
        <w:t>Configure IPv6 static routes to the internal LANs.</w:t>
      </w:r>
    </w:p>
    <w:p w14:paraId="13B22AF4" w14:textId="01A8F449"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1</w:t>
      </w:r>
      <w:r>
        <w:t xml:space="preserve"> network through </w:t>
      </w:r>
      <w:proofErr w:type="spellStart"/>
      <w:r>
        <w:t>Edge_Router</w:t>
      </w:r>
      <w:proofErr w:type="spellEnd"/>
      <w:r>
        <w:t>.</w:t>
      </w:r>
    </w:p>
    <w:p w14:paraId="35269135" w14:textId="49B053C2"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2</w:t>
      </w:r>
      <w:r>
        <w:t xml:space="preserve"> network through </w:t>
      </w:r>
      <w:proofErr w:type="spellStart"/>
      <w:r>
        <w:t>Edge_Router</w:t>
      </w:r>
      <w:proofErr w:type="spellEnd"/>
      <w:r>
        <w:t>.</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ISP1, configure a </w:t>
      </w:r>
      <w:r w:rsidR="00603B55">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ISP1, configure a </w:t>
      </w:r>
      <w:r w:rsidR="00603B55">
        <w:t>next hop</w:t>
      </w:r>
      <w:r>
        <w:t xml:space="preserve"> IPv6 floating static route to LAN 2 through the ISP2 router. Use an administrative distance of </w:t>
      </w:r>
      <w:r w:rsidRPr="0072601D">
        <w:rPr>
          <w:b/>
        </w:rPr>
        <w:t>5</w:t>
      </w:r>
      <w:r>
        <w:t>.</w:t>
      </w:r>
    </w:p>
    <w:p w14:paraId="7C7A61CC" w14:textId="5631F092" w:rsidR="00C162C0" w:rsidRDefault="0029027A" w:rsidP="0040433D">
      <w:pPr>
        <w:pStyle w:val="BodyTextL25"/>
      </w:pPr>
      <w:r w:rsidRPr="0040433D">
        <w:t>If your configuration has been completed correctly, you should be able to ping the Web Server from the hosts on LAN 1 and LAN 2. In addition, if the primary route link is down, connectivity between the LAN hosts and the Web Server should still exist.</w:t>
      </w:r>
    </w:p>
    <w:p w14:paraId="54E6EFAC" w14:textId="3A858322" w:rsidR="00966B18" w:rsidRDefault="00966B18" w:rsidP="00966B18">
      <w:pPr>
        <w:pStyle w:val="ConfigWindow"/>
      </w:pPr>
      <w:r>
        <w:t>Close configuration window</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138B892A" w:rsidR="00D12C32" w:rsidRDefault="00D12C32" w:rsidP="00D12C32">
      <w:pPr>
        <w:pStyle w:val="Heading3"/>
      </w:pPr>
      <w:r>
        <w:t>Configure IPv4 host routes.</w:t>
      </w:r>
    </w:p>
    <w:p w14:paraId="59F4CCBF" w14:textId="77777777" w:rsidR="00966B18" w:rsidRPr="00966B18" w:rsidRDefault="00966B18" w:rsidP="00966B18">
      <w:pPr>
        <w:pStyle w:val="ConfigWindow"/>
      </w:pPr>
      <w:r>
        <w:t>Open configuration window</w:t>
      </w:r>
    </w:p>
    <w:p w14:paraId="15FF8AC5" w14:textId="30823AA8" w:rsidR="00D12C32" w:rsidRDefault="00D12C32" w:rsidP="00966B18">
      <w:pPr>
        <w:pStyle w:val="SubStepAlpha"/>
        <w:spacing w:before="0"/>
      </w:pPr>
      <w:r>
        <w:t>On Edge Router, configure a</w:t>
      </w:r>
      <w:r w:rsidR="00B02295">
        <w:t>n IPv4</w:t>
      </w:r>
      <w:r>
        <w:t xml:space="preserve"> </w:t>
      </w:r>
      <w:r w:rsidRPr="00A17515">
        <w:rPr>
          <w:b/>
        </w:rPr>
        <w:t>directly connected</w:t>
      </w:r>
      <w:r>
        <w:t xml:space="preserve"> host route to the customer server.</w:t>
      </w:r>
    </w:p>
    <w:p w14:paraId="1A256C75" w14:textId="739E9D82" w:rsidR="00B02295" w:rsidRDefault="00B02295" w:rsidP="00B02295">
      <w:pPr>
        <w:pStyle w:val="SubStepAlpha"/>
      </w:pPr>
      <w:r>
        <w:t xml:space="preserve">On Edger Router, configure an IPv4 directly connected floating host route to the customer sever.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502AA9E2" w:rsidR="00B02295" w:rsidRDefault="00B02295" w:rsidP="00B02295">
      <w:pPr>
        <w:pStyle w:val="SubStepAlpha"/>
      </w:pPr>
      <w:r>
        <w:t>On Edge Router, configure an IPv6 next hop host route to the customer server</w:t>
      </w:r>
      <w:r w:rsidR="008C660F">
        <w:t xml:space="preserve"> through the ISP1 router.</w:t>
      </w:r>
    </w:p>
    <w:p w14:paraId="08E25004" w14:textId="2F048D8A" w:rsidR="00B02295" w:rsidRDefault="00B02295" w:rsidP="00B02295">
      <w:pPr>
        <w:pStyle w:val="SubStepAlpha"/>
      </w:pPr>
      <w:r>
        <w:t>On Edger Router, configure an IPv6 directly connected floating host route to the customer sever</w:t>
      </w:r>
      <w:r w:rsidR="008C660F">
        <w:t xml:space="preserve"> through the ISP2 router</w:t>
      </w:r>
      <w:r>
        <w:t xml:space="preserve">. Use an administrative distance of </w:t>
      </w:r>
      <w:r w:rsidRPr="00B02295">
        <w:rPr>
          <w:b/>
        </w:rPr>
        <w:t>5</w:t>
      </w:r>
      <w:r w:rsidR="00BD2FBE" w:rsidRPr="00BD2FBE">
        <w:t>.</w:t>
      </w:r>
    </w:p>
    <w:p w14:paraId="5CB6A6F8" w14:textId="66306F01" w:rsidR="00966B18" w:rsidRPr="00BD2FBE" w:rsidRDefault="00966B18" w:rsidP="00966B18">
      <w:pPr>
        <w:pStyle w:val="ConfigWindow"/>
      </w:pPr>
      <w:r>
        <w:t>Close configuration window</w:t>
      </w:r>
    </w:p>
    <w:p w14:paraId="3B2EA076" w14:textId="6F36FD04" w:rsidR="00BD2FBE" w:rsidRDefault="00BD2FBE" w:rsidP="00BD2FBE">
      <w:pPr>
        <w:pStyle w:val="ConfigWindow"/>
      </w:pPr>
      <w:r>
        <w:t>End of document</w:t>
      </w:r>
    </w:p>
    <w:sectPr w:rsidR="00BD2FB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0464" w14:textId="77777777" w:rsidR="00223B5F" w:rsidRDefault="00223B5F" w:rsidP="00710659">
      <w:pPr>
        <w:spacing w:after="0" w:line="240" w:lineRule="auto"/>
      </w:pPr>
      <w:r>
        <w:separator/>
      </w:r>
    </w:p>
    <w:p w14:paraId="57C45C4C" w14:textId="77777777" w:rsidR="00223B5F" w:rsidRDefault="00223B5F"/>
  </w:endnote>
  <w:endnote w:type="continuationSeparator" w:id="0">
    <w:p w14:paraId="155C810D" w14:textId="77777777" w:rsidR="00223B5F" w:rsidRDefault="00223B5F" w:rsidP="00710659">
      <w:pPr>
        <w:spacing w:after="0" w:line="240" w:lineRule="auto"/>
      </w:pPr>
      <w:r>
        <w:continuationSeparator/>
      </w:r>
    </w:p>
    <w:p w14:paraId="18CF8167" w14:textId="77777777" w:rsidR="00223B5F" w:rsidRDefault="00223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AE45" w14:textId="273FFDE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t xml:space="preserve"> - </w:t>
    </w:r>
    <w:r>
      <w:fldChar w:fldCharType="begin"/>
    </w:r>
    <w:r>
      <w:instrText xml:space="preserve"> SAVEDATE  \@ "yyyy"  \* MERGEFORMAT </w:instrText>
    </w:r>
    <w:r>
      <w:fldChar w:fldCharType="separate"/>
    </w:r>
    <w:r w:rsidR="00372F2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E684" w14:textId="343209A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72F2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6B8D5" w14:textId="77777777" w:rsidR="00223B5F" w:rsidRDefault="00223B5F" w:rsidP="00710659">
      <w:pPr>
        <w:spacing w:after="0" w:line="240" w:lineRule="auto"/>
      </w:pPr>
      <w:r>
        <w:separator/>
      </w:r>
    </w:p>
    <w:p w14:paraId="51DDA9A8" w14:textId="77777777" w:rsidR="00223B5F" w:rsidRDefault="00223B5F"/>
  </w:footnote>
  <w:footnote w:type="continuationSeparator" w:id="0">
    <w:p w14:paraId="2057FFB2" w14:textId="77777777" w:rsidR="00223B5F" w:rsidRDefault="00223B5F" w:rsidP="00710659">
      <w:pPr>
        <w:spacing w:after="0" w:line="240" w:lineRule="auto"/>
      </w:pPr>
      <w:r>
        <w:continuationSeparator/>
      </w:r>
    </w:p>
    <w:p w14:paraId="6AF90F5A" w14:textId="77777777" w:rsidR="00223B5F" w:rsidRDefault="00223B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p w14:paraId="60D434AD" w14:textId="18DAB33E" w:rsidR="00926CB2" w:rsidRDefault="00BD2FBE" w:rsidP="008402F2">
        <w:pPr>
          <w:pStyle w:val="PageHead"/>
        </w:pPr>
        <w:r>
          <w:t>Packet Tracer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B5F"/>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72F29"/>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A23BB"/>
    <w:rsid w:val="00343081"/>
    <w:rsid w:val="003C3F76"/>
    <w:rsid w:val="003E7959"/>
    <w:rsid w:val="004C7412"/>
    <w:rsid w:val="007B3F95"/>
    <w:rsid w:val="0094109B"/>
    <w:rsid w:val="009C6CBC"/>
    <w:rsid w:val="00A31012"/>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F25052-4B14-4C08-B1FD-3C5332FC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73</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Suk-Yi Pennock -X (spennock - UNICON INC at Cisco)</cp:lastModifiedBy>
  <cp:revision>16</cp:revision>
  <cp:lastPrinted>2019-11-05T20:04:00Z</cp:lastPrinted>
  <dcterms:created xsi:type="dcterms:W3CDTF">2019-11-05T19:41:00Z</dcterms:created>
  <dcterms:modified xsi:type="dcterms:W3CDTF">2019-11-29T14:28:00Z</dcterms:modified>
</cp:coreProperties>
</file>