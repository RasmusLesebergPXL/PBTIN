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011A26" w:rsidP="00B47940">
      <w:pPr>
        <w:pStyle w:val="Title"/>
        <w:rPr>
          <w:rStyle w:val="LabTitleInstVersred"/>
          <w:b/>
          <w:color w:val="auto"/>
        </w:rPr>
      </w:pPr>
      <w:sdt>
        <w:sdtPr>
          <w:rPr>
            <w:b w:val="0"/>
            <w:color w:val="EE0000"/>
          </w:rPr>
          <w:alias w:val="Title"/>
          <w:tag w:val=""/>
          <w:id w:val="-487021785"/>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1BE8">
            <w:t>Packet Tracer - Troubleshoot EtherChannel</w:t>
          </w:r>
        </w:sdtContent>
      </w:sdt>
    </w:p>
    <w:p w:rsidR="00BF1BE8" w:rsidRDefault="00BF1BE8" w:rsidP="00046B1D">
      <w:pPr>
        <w:pStyle w:val="Heading1"/>
      </w:pPr>
      <w:r>
        <w:t>Objec</w:t>
      </w:r>
      <w:bookmarkStart w:id="0" w:name="_GoBack"/>
      <w:bookmarkEnd w:id="0"/>
      <w:r>
        <w:t>tives</w:t>
      </w:r>
    </w:p>
    <w:p w:rsidR="00BF1BE8" w:rsidRDefault="00BF1BE8" w:rsidP="00BF1BE8">
      <w:pPr>
        <w:pStyle w:val="BodyTextL25Bold"/>
      </w:pPr>
      <w:r>
        <w:t xml:space="preserve">Part 1: Examine the Physical Layer and </w:t>
      </w:r>
      <w:r>
        <w:rPr>
          <w:lang w:eastAsia="zh-CN"/>
        </w:rPr>
        <w:t>Correct Switch Port Mode Issues</w:t>
      </w:r>
    </w:p>
    <w:p w:rsidR="00BF1BE8" w:rsidRDefault="00BF1BE8" w:rsidP="00BF1BE8">
      <w:pPr>
        <w:pStyle w:val="BodyTextL25Bold"/>
      </w:pPr>
      <w:r>
        <w:t>Part 2:</w:t>
      </w:r>
      <w:r>
        <w:rPr>
          <w:lang w:eastAsia="zh-CN"/>
        </w:rPr>
        <w:t xml:space="preserve"> Identify and Correct Port Channel Assignment Issues</w:t>
      </w:r>
    </w:p>
    <w:p w:rsidR="00BF1BE8" w:rsidRDefault="00BF1BE8" w:rsidP="00BF1BE8">
      <w:pPr>
        <w:pStyle w:val="BodyTextL25Bold"/>
      </w:pPr>
      <w:r>
        <w:t>Part 3:</w:t>
      </w:r>
      <w:r>
        <w:rPr>
          <w:lang w:eastAsia="zh-CN"/>
        </w:rPr>
        <w:t xml:space="preserve"> Identify and Correct Port Channel Protocol Issues</w:t>
      </w:r>
    </w:p>
    <w:p w:rsidR="00BF1BE8" w:rsidRDefault="00BF1BE8" w:rsidP="004043A6">
      <w:pPr>
        <w:pStyle w:val="Heading1"/>
        <w:spacing w:before="120"/>
      </w:pPr>
      <w:r>
        <w:t>Background</w:t>
      </w:r>
    </w:p>
    <w:p w:rsidR="00BF1BE8" w:rsidRDefault="00BF1BE8" w:rsidP="00BF1BE8">
      <w:pPr>
        <w:pStyle w:val="BodyTextL25"/>
      </w:pPr>
      <w:r>
        <w:t>A junior technician recently configured four switches. Users are complaining that the network is running slowly, and they would like you to investigate.</w:t>
      </w:r>
    </w:p>
    <w:p w:rsidR="00BF1BE8" w:rsidRDefault="00BF1BE8" w:rsidP="00BF1BE8">
      <w:pPr>
        <w:pStyle w:val="BodyTextL25Bold"/>
      </w:pPr>
      <w:r>
        <w:t>Port Channel Table</w:t>
      </w:r>
    </w:p>
    <w:tbl>
      <w:tblPr>
        <w:tblStyle w:val="TableGrid"/>
        <w:tblW w:w="0" w:type="auto"/>
        <w:jc w:val="center"/>
        <w:tblLayout w:type="fixed"/>
        <w:tblLook w:val="04A0" w:firstRow="1" w:lastRow="0" w:firstColumn="1" w:lastColumn="0" w:noHBand="0" w:noVBand="1"/>
        <w:tblDescription w:val="Table lists the EtherChannel groups and the devices and ports that are members of each group. The protocol for the EtherChannels is also listed."/>
      </w:tblPr>
      <w:tblGrid>
        <w:gridCol w:w="2926"/>
        <w:gridCol w:w="3277"/>
        <w:gridCol w:w="3277"/>
      </w:tblGrid>
      <w:tr w:rsidR="00BF1BE8" w:rsidTr="005D2CF4">
        <w:trPr>
          <w:tblHeader/>
          <w:jc w:val="center"/>
        </w:trPr>
        <w:tc>
          <w:tcPr>
            <w:tcW w:w="2926" w:type="dxa"/>
            <w:shd w:val="clear" w:color="auto" w:fill="DBE5F1" w:themeFill="accent1" w:themeFillTint="33"/>
          </w:tcPr>
          <w:p w:rsidR="00BF1BE8" w:rsidRDefault="00BF1BE8" w:rsidP="00D50C2A">
            <w:pPr>
              <w:pStyle w:val="TableHeading"/>
            </w:pPr>
            <w:r>
              <w:t>Channel Group</w:t>
            </w:r>
          </w:p>
        </w:tc>
        <w:tc>
          <w:tcPr>
            <w:tcW w:w="3277" w:type="dxa"/>
            <w:shd w:val="clear" w:color="auto" w:fill="DBE5F1" w:themeFill="accent1" w:themeFillTint="33"/>
            <w:vAlign w:val="center"/>
          </w:tcPr>
          <w:p w:rsidR="00BF1BE8" w:rsidRDefault="00BF1BE8" w:rsidP="00D50C2A">
            <w:pPr>
              <w:pStyle w:val="TableHeading"/>
            </w:pPr>
            <w:r>
              <w:t>Ports</w:t>
            </w:r>
          </w:p>
        </w:tc>
        <w:tc>
          <w:tcPr>
            <w:tcW w:w="3277" w:type="dxa"/>
            <w:shd w:val="clear" w:color="auto" w:fill="DBE5F1" w:themeFill="accent1" w:themeFillTint="33"/>
            <w:vAlign w:val="center"/>
          </w:tcPr>
          <w:p w:rsidR="00BF1BE8" w:rsidRDefault="00BF1BE8" w:rsidP="00D50C2A">
            <w:pPr>
              <w:pStyle w:val="TableHeading"/>
            </w:pPr>
            <w:r>
              <w:t>Protocol</w:t>
            </w:r>
          </w:p>
        </w:tc>
      </w:tr>
      <w:tr w:rsidR="00BF1BE8" w:rsidTr="005D2CF4">
        <w:trPr>
          <w:jc w:val="center"/>
        </w:trPr>
        <w:tc>
          <w:tcPr>
            <w:tcW w:w="2926" w:type="dxa"/>
            <w:vAlign w:val="center"/>
          </w:tcPr>
          <w:p w:rsidR="00BF1BE8" w:rsidRPr="00BF1BE8" w:rsidRDefault="00BF1BE8" w:rsidP="00BF1BE8">
            <w:pPr>
              <w:pStyle w:val="TableText"/>
            </w:pPr>
            <w:r w:rsidRPr="00BF1BE8">
              <w:t>1</w:t>
            </w:r>
          </w:p>
        </w:tc>
        <w:tc>
          <w:tcPr>
            <w:tcW w:w="3277" w:type="dxa"/>
          </w:tcPr>
          <w:p w:rsidR="00BF1BE8" w:rsidRDefault="00BF1BE8" w:rsidP="00D50C2A">
            <w:pPr>
              <w:pStyle w:val="TableText"/>
            </w:pPr>
            <w:r>
              <w:t>S1: G0/1, G0/2</w:t>
            </w:r>
          </w:p>
          <w:p w:rsidR="00BF1BE8" w:rsidRDefault="00BF1BE8" w:rsidP="00D50C2A">
            <w:pPr>
              <w:pStyle w:val="TableText"/>
            </w:pPr>
            <w:r>
              <w:t>S2: G0/1, G0/2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2</w:t>
            </w:r>
          </w:p>
        </w:tc>
        <w:tc>
          <w:tcPr>
            <w:tcW w:w="3277" w:type="dxa"/>
          </w:tcPr>
          <w:p w:rsidR="00BF1BE8" w:rsidRDefault="00BF1BE8" w:rsidP="00D50C2A">
            <w:pPr>
              <w:pStyle w:val="TableText"/>
            </w:pPr>
            <w:r>
              <w:t>S2: G0/1, G0/2</w:t>
            </w:r>
          </w:p>
          <w:p w:rsidR="00BF1BE8" w:rsidRDefault="00BF1BE8" w:rsidP="00D50C2A">
            <w:pPr>
              <w:pStyle w:val="TableText"/>
            </w:pPr>
            <w:r>
              <w:t>S4: G0/1, G0/2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3</w:t>
            </w:r>
          </w:p>
        </w:tc>
        <w:tc>
          <w:tcPr>
            <w:tcW w:w="3277" w:type="dxa"/>
          </w:tcPr>
          <w:p w:rsidR="00BF1BE8" w:rsidRDefault="00BF1BE8" w:rsidP="00D50C2A">
            <w:pPr>
              <w:pStyle w:val="TableText"/>
            </w:pPr>
            <w:r>
              <w:t>S1: F0/23, F0/24</w:t>
            </w:r>
          </w:p>
          <w:p w:rsidR="00BF1BE8" w:rsidRDefault="00BF1BE8" w:rsidP="00D50C2A">
            <w:pPr>
              <w:pStyle w:val="TableText"/>
            </w:pPr>
            <w:r>
              <w:t>S2: F0/23, F0/24</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4</w:t>
            </w:r>
          </w:p>
        </w:tc>
        <w:tc>
          <w:tcPr>
            <w:tcW w:w="3277" w:type="dxa"/>
          </w:tcPr>
          <w:p w:rsidR="00BF1BE8" w:rsidRDefault="00BF1BE8" w:rsidP="00D50C2A">
            <w:pPr>
              <w:pStyle w:val="TableText"/>
            </w:pPr>
            <w:r>
              <w:t>S3: F0/23, F0/24</w:t>
            </w:r>
          </w:p>
          <w:p w:rsidR="00BF1BE8" w:rsidRDefault="00BF1BE8" w:rsidP="00D50C2A">
            <w:pPr>
              <w:pStyle w:val="TableText"/>
            </w:pPr>
            <w:r>
              <w:t>S4: F0/23, F0/24</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5</w:t>
            </w:r>
          </w:p>
        </w:tc>
        <w:tc>
          <w:tcPr>
            <w:tcW w:w="3277" w:type="dxa"/>
          </w:tcPr>
          <w:p w:rsidR="00BF1BE8" w:rsidRDefault="00BF1BE8" w:rsidP="00D50C2A">
            <w:pPr>
              <w:pStyle w:val="TableText"/>
            </w:pPr>
            <w:r>
              <w:t>S1: F0/21, F0/22</w:t>
            </w:r>
          </w:p>
          <w:p w:rsidR="00BF1BE8" w:rsidRDefault="00BF1BE8" w:rsidP="00D50C2A">
            <w:pPr>
              <w:pStyle w:val="TableText"/>
            </w:pPr>
            <w:r>
              <w:t>S4: F0/21, F0/22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6</w:t>
            </w:r>
          </w:p>
        </w:tc>
        <w:tc>
          <w:tcPr>
            <w:tcW w:w="3277" w:type="dxa"/>
          </w:tcPr>
          <w:p w:rsidR="00BF1BE8" w:rsidRDefault="00BF1BE8" w:rsidP="00D50C2A">
            <w:pPr>
              <w:pStyle w:val="TableText"/>
            </w:pPr>
            <w:r>
              <w:t>S2: F0/21, F0/22</w:t>
            </w:r>
          </w:p>
          <w:p w:rsidR="00BF1BE8" w:rsidRDefault="00BF1BE8" w:rsidP="00D50C2A">
            <w:pPr>
              <w:pStyle w:val="TableText"/>
            </w:pPr>
            <w:r>
              <w:t>S3: F0/21, F0/22</w:t>
            </w:r>
          </w:p>
        </w:tc>
        <w:tc>
          <w:tcPr>
            <w:tcW w:w="3277" w:type="dxa"/>
          </w:tcPr>
          <w:p w:rsidR="00BF1BE8" w:rsidRDefault="00BF1BE8" w:rsidP="00D50C2A">
            <w:pPr>
              <w:pStyle w:val="TableText"/>
            </w:pPr>
            <w:r>
              <w:t>LACP active</w:t>
            </w:r>
          </w:p>
        </w:tc>
      </w:tr>
    </w:tbl>
    <w:p w:rsidR="00BF1BE8" w:rsidRDefault="00BF1BE8" w:rsidP="00BF1BE8">
      <w:pPr>
        <w:pStyle w:val="BodyTextL25Bold"/>
      </w:pPr>
      <w:r>
        <w:t>Device Table</w:t>
      </w:r>
    </w:p>
    <w:tbl>
      <w:tblPr>
        <w:tblStyle w:val="TableGrid"/>
        <w:tblW w:w="0" w:type="auto"/>
        <w:jc w:val="center"/>
        <w:tblLayout w:type="fixed"/>
        <w:tblLook w:val="04A0" w:firstRow="1" w:lastRow="0" w:firstColumn="1" w:lastColumn="0" w:noHBand="0" w:noVBand="1"/>
        <w:tblDescription w:val="Table showing the switches and the channel groups and ports that are configured on the switches."/>
      </w:tblPr>
      <w:tblGrid>
        <w:gridCol w:w="3013"/>
        <w:gridCol w:w="3278"/>
        <w:gridCol w:w="3279"/>
      </w:tblGrid>
      <w:tr w:rsidR="00BF1BE8" w:rsidTr="005D2CF4">
        <w:trPr>
          <w:tblHeader/>
          <w:jc w:val="center"/>
        </w:trPr>
        <w:tc>
          <w:tcPr>
            <w:tcW w:w="3013" w:type="dxa"/>
            <w:tcBorders>
              <w:bottom w:val="single" w:sz="4" w:space="0" w:color="auto"/>
            </w:tcBorders>
            <w:shd w:val="clear" w:color="auto" w:fill="DBE5F1" w:themeFill="accent1" w:themeFillTint="33"/>
          </w:tcPr>
          <w:p w:rsidR="00BF1BE8" w:rsidRDefault="00BF1BE8" w:rsidP="00D50C2A">
            <w:pPr>
              <w:pStyle w:val="TableHeading"/>
            </w:pPr>
            <w:r>
              <w:t>Device</w:t>
            </w:r>
          </w:p>
        </w:tc>
        <w:tc>
          <w:tcPr>
            <w:tcW w:w="3278" w:type="dxa"/>
            <w:shd w:val="clear" w:color="auto" w:fill="DBE5F1" w:themeFill="accent1" w:themeFillTint="33"/>
          </w:tcPr>
          <w:p w:rsidR="00BF1BE8" w:rsidRDefault="00BF1BE8" w:rsidP="00D50C2A">
            <w:pPr>
              <w:pStyle w:val="TableHeading"/>
            </w:pPr>
            <w:r>
              <w:t>Group</w:t>
            </w:r>
          </w:p>
        </w:tc>
        <w:tc>
          <w:tcPr>
            <w:tcW w:w="3279" w:type="dxa"/>
            <w:shd w:val="clear" w:color="auto" w:fill="DBE5F1" w:themeFill="accent1" w:themeFillTint="33"/>
          </w:tcPr>
          <w:p w:rsidR="00BF1BE8" w:rsidRDefault="00BF1BE8" w:rsidP="00D50C2A">
            <w:pPr>
              <w:pStyle w:val="TableHeading"/>
            </w:pPr>
            <w:r>
              <w:t>Ports</w:t>
            </w:r>
          </w:p>
        </w:tc>
      </w:tr>
      <w:tr w:rsidR="00BF1BE8" w:rsidTr="005D2CF4">
        <w:trPr>
          <w:jc w:val="center"/>
        </w:trPr>
        <w:tc>
          <w:tcPr>
            <w:tcW w:w="3013" w:type="dxa"/>
            <w:tcBorders>
              <w:bottom w:val="nil"/>
            </w:tcBorders>
          </w:tcPr>
          <w:p w:rsidR="00BF1BE8" w:rsidRPr="00BF1BE8" w:rsidRDefault="00BF1BE8" w:rsidP="00BF1BE8">
            <w:pPr>
              <w:pStyle w:val="TableText"/>
            </w:pPr>
            <w:r>
              <w:t>S1</w:t>
            </w:r>
          </w:p>
        </w:tc>
        <w:tc>
          <w:tcPr>
            <w:tcW w:w="3278" w:type="dxa"/>
          </w:tcPr>
          <w:p w:rsidR="00BF1BE8" w:rsidRPr="005C2C0A" w:rsidRDefault="00BF1BE8" w:rsidP="005C2C0A">
            <w:pPr>
              <w:pStyle w:val="TableText"/>
            </w:pPr>
            <w:r w:rsidRPr="005C2C0A">
              <w:t>1</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S1</w:t>
            </w:r>
          </w:p>
        </w:tc>
        <w:tc>
          <w:tcPr>
            <w:tcW w:w="3278" w:type="dxa"/>
          </w:tcPr>
          <w:p w:rsidR="00BF1BE8" w:rsidRPr="005C2C0A" w:rsidRDefault="00BF1BE8" w:rsidP="005C2C0A">
            <w:pPr>
              <w:pStyle w:val="TableText"/>
            </w:pPr>
            <w:r w:rsidRPr="005C2C0A">
              <w:t>3</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S1</w:t>
            </w:r>
          </w:p>
        </w:tc>
        <w:tc>
          <w:tcPr>
            <w:tcW w:w="3278" w:type="dxa"/>
          </w:tcPr>
          <w:p w:rsidR="00BF1BE8" w:rsidRPr="005C2C0A" w:rsidRDefault="00BF1BE8" w:rsidP="005C2C0A">
            <w:pPr>
              <w:pStyle w:val="TableText"/>
            </w:pPr>
            <w:r w:rsidRPr="005C2C0A">
              <w:t>5</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t>S2</w:t>
            </w:r>
          </w:p>
        </w:tc>
        <w:tc>
          <w:tcPr>
            <w:tcW w:w="3278" w:type="dxa"/>
          </w:tcPr>
          <w:p w:rsidR="00BF1BE8" w:rsidRPr="005C2C0A" w:rsidRDefault="00BF1BE8" w:rsidP="005C2C0A">
            <w:pPr>
              <w:pStyle w:val="TableText"/>
            </w:pPr>
            <w:r w:rsidRPr="005C2C0A">
              <w:t>2</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S2</w:t>
            </w:r>
          </w:p>
        </w:tc>
        <w:tc>
          <w:tcPr>
            <w:tcW w:w="3278" w:type="dxa"/>
          </w:tcPr>
          <w:p w:rsidR="00BF1BE8" w:rsidRPr="005C2C0A" w:rsidRDefault="00BF1BE8" w:rsidP="005C2C0A">
            <w:pPr>
              <w:pStyle w:val="TableText"/>
            </w:pPr>
            <w:r w:rsidRPr="005C2C0A">
              <w:t>3</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S2</w:t>
            </w:r>
          </w:p>
        </w:tc>
        <w:tc>
          <w:tcPr>
            <w:tcW w:w="3278" w:type="dxa"/>
          </w:tcPr>
          <w:p w:rsidR="00BF1BE8" w:rsidRPr="005C2C0A" w:rsidRDefault="00BF1BE8" w:rsidP="005C2C0A">
            <w:pPr>
              <w:pStyle w:val="TableText"/>
            </w:pPr>
            <w:r w:rsidRPr="005C2C0A">
              <w:t>6</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t>S3</w:t>
            </w:r>
          </w:p>
        </w:tc>
        <w:tc>
          <w:tcPr>
            <w:tcW w:w="3278" w:type="dxa"/>
          </w:tcPr>
          <w:p w:rsidR="00BF1BE8" w:rsidRPr="005C2C0A" w:rsidRDefault="00BF1BE8" w:rsidP="005C2C0A">
            <w:pPr>
              <w:pStyle w:val="TableText"/>
            </w:pPr>
            <w:r w:rsidRPr="005C2C0A">
              <w:t>1</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S3</w:t>
            </w:r>
          </w:p>
        </w:tc>
        <w:tc>
          <w:tcPr>
            <w:tcW w:w="3278" w:type="dxa"/>
          </w:tcPr>
          <w:p w:rsidR="00BF1BE8" w:rsidRPr="005C2C0A" w:rsidRDefault="00BF1BE8" w:rsidP="005C2C0A">
            <w:pPr>
              <w:pStyle w:val="TableText"/>
            </w:pPr>
            <w:r w:rsidRPr="005C2C0A">
              <w:t>4</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S3</w:t>
            </w:r>
          </w:p>
        </w:tc>
        <w:tc>
          <w:tcPr>
            <w:tcW w:w="3278" w:type="dxa"/>
          </w:tcPr>
          <w:p w:rsidR="00BF1BE8" w:rsidRPr="005C2C0A" w:rsidRDefault="00BF1BE8" w:rsidP="005C2C0A">
            <w:pPr>
              <w:pStyle w:val="TableText"/>
            </w:pPr>
            <w:r w:rsidRPr="005C2C0A">
              <w:t>6</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lastRenderedPageBreak/>
              <w:t>S4</w:t>
            </w:r>
          </w:p>
        </w:tc>
        <w:tc>
          <w:tcPr>
            <w:tcW w:w="3278" w:type="dxa"/>
          </w:tcPr>
          <w:p w:rsidR="00BF1BE8" w:rsidRPr="005C2C0A" w:rsidRDefault="00BF1BE8" w:rsidP="005C2C0A">
            <w:pPr>
              <w:pStyle w:val="TableText"/>
            </w:pPr>
            <w:r w:rsidRPr="005C2C0A">
              <w:t>2</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S4</w:t>
            </w:r>
          </w:p>
        </w:tc>
        <w:tc>
          <w:tcPr>
            <w:tcW w:w="3278" w:type="dxa"/>
          </w:tcPr>
          <w:p w:rsidR="00BF1BE8" w:rsidRPr="005C2C0A" w:rsidRDefault="00BF1BE8" w:rsidP="005C2C0A">
            <w:pPr>
              <w:pStyle w:val="TableText"/>
            </w:pPr>
            <w:r w:rsidRPr="005C2C0A">
              <w:t>4</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tcBorders>
          </w:tcPr>
          <w:p w:rsidR="00BF1BE8" w:rsidRPr="005A31CA" w:rsidRDefault="00BF1BE8" w:rsidP="00BF1BE8">
            <w:pPr>
              <w:pStyle w:val="ConfigWindow"/>
            </w:pPr>
            <w:r w:rsidRPr="005A31CA">
              <w:t>S4</w:t>
            </w:r>
          </w:p>
        </w:tc>
        <w:tc>
          <w:tcPr>
            <w:tcW w:w="3278" w:type="dxa"/>
          </w:tcPr>
          <w:p w:rsidR="00BF1BE8" w:rsidRPr="005C2C0A" w:rsidRDefault="00BF1BE8" w:rsidP="005C2C0A">
            <w:pPr>
              <w:pStyle w:val="TableText"/>
            </w:pPr>
            <w:r w:rsidRPr="005C2C0A">
              <w:t>5</w:t>
            </w:r>
          </w:p>
        </w:tc>
        <w:tc>
          <w:tcPr>
            <w:tcW w:w="3279" w:type="dxa"/>
          </w:tcPr>
          <w:p w:rsidR="00BF1BE8" w:rsidRDefault="00BF1BE8" w:rsidP="00D50C2A">
            <w:pPr>
              <w:pStyle w:val="TableText"/>
            </w:pPr>
            <w:r>
              <w:t>F0/21, F0/22</w:t>
            </w:r>
          </w:p>
        </w:tc>
      </w:tr>
    </w:tbl>
    <w:p w:rsidR="00726BC9" w:rsidRDefault="00726BC9" w:rsidP="00726BC9">
      <w:pPr>
        <w:pStyle w:val="Heading1"/>
      </w:pPr>
      <w:r>
        <w:t>Instructions</w:t>
      </w:r>
    </w:p>
    <w:p w:rsidR="00BF1BE8" w:rsidRDefault="00BF1BE8" w:rsidP="00BF1BE8">
      <w:pPr>
        <w:pStyle w:val="Heading2"/>
      </w:pPr>
      <w:r>
        <w:t>Examine the Physical Layer and Correct Switch Port Mode Issues</w:t>
      </w:r>
    </w:p>
    <w:p w:rsidR="00BF1BE8" w:rsidRDefault="00BF1BE8" w:rsidP="00BF1BE8">
      <w:pPr>
        <w:pStyle w:val="Heading3"/>
      </w:pPr>
      <w:r>
        <w:t>Look for access ports.</w:t>
      </w:r>
    </w:p>
    <w:p w:rsidR="00BF1BE8" w:rsidRDefault="00BF1BE8" w:rsidP="00BF1BE8">
      <w:pPr>
        <w:pStyle w:val="BodyTextL25"/>
      </w:pPr>
      <w:r>
        <w:t xml:space="preserve">Examine the switches. When two or more redundant links connect the same switches, Spanning Tree protocol will only put one port in forwarding mode to prevent switching loops. You can see this in Packet Tracer. When physical ports are assigned to an EtherChannel port, they behave as one logical port. Each pair will either be operational or down. </w:t>
      </w:r>
    </w:p>
    <w:p w:rsidR="00BF1BE8" w:rsidRDefault="00BF1BE8" w:rsidP="00BF1BE8">
      <w:pPr>
        <w:pStyle w:val="Heading3"/>
      </w:pPr>
      <w:r>
        <w:t>Verify ports are in trunk mode.</w:t>
      </w:r>
    </w:p>
    <w:p w:rsidR="00BF1BE8" w:rsidRDefault="00BF1BE8" w:rsidP="005C2C0A">
      <w:pPr>
        <w:pStyle w:val="SubStepAlpha"/>
      </w:pPr>
      <w:r>
        <w:t>Verify that all physical ports in the topology are configured as trunks. Correct any ports that are in access mode.</w:t>
      </w:r>
    </w:p>
    <w:p w:rsidR="00BF1BE8" w:rsidRDefault="00BF1BE8" w:rsidP="005C2C0A">
      <w:pPr>
        <w:pStyle w:val="SubStepAlpha"/>
      </w:pPr>
      <w:r>
        <w:t>Correct any EtherChannel ports that are not configured as trunks.</w:t>
      </w:r>
    </w:p>
    <w:p w:rsidR="00BF1BE8" w:rsidRDefault="00BF1BE8" w:rsidP="00BF1BE8">
      <w:pPr>
        <w:pStyle w:val="Heading2"/>
        <w:rPr>
          <w:lang w:eastAsia="zh-CN"/>
        </w:rPr>
      </w:pPr>
      <w:r>
        <w:rPr>
          <w:lang w:eastAsia="zh-CN"/>
        </w:rPr>
        <w:t>Identify and Correct Port Channel Assignment Issues</w:t>
      </w:r>
    </w:p>
    <w:p w:rsidR="00BF1BE8" w:rsidRDefault="00BF1BE8" w:rsidP="00BF1BE8">
      <w:pPr>
        <w:pStyle w:val="Heading3"/>
      </w:pPr>
      <w:r>
        <w:t>Examine port channel assignments.</w:t>
      </w:r>
    </w:p>
    <w:p w:rsidR="00BF1BE8" w:rsidRDefault="00BF1BE8" w:rsidP="00BF1BE8">
      <w:pPr>
        <w:pStyle w:val="BodyTextL25"/>
      </w:pPr>
      <w:r>
        <w:t xml:space="preserve">The Packet Tracer topology and the Port Channel and Device tables provide details about the physical ports and their EtherChannel assignments. Use the </w:t>
      </w:r>
      <w:r w:rsidRPr="003D5F8F">
        <w:rPr>
          <w:b/>
        </w:rPr>
        <w:t xml:space="preserve">show </w:t>
      </w:r>
      <w:proofErr w:type="spellStart"/>
      <w:r w:rsidRPr="003D5F8F">
        <w:rPr>
          <w:b/>
        </w:rPr>
        <w:t>etherchannel</w:t>
      </w:r>
      <w:proofErr w:type="spellEnd"/>
      <w:r w:rsidRPr="003D5F8F">
        <w:rPr>
          <w:b/>
        </w:rPr>
        <w:t xml:space="preserve"> summary</w:t>
      </w:r>
      <w:r>
        <w:t xml:space="preserve"> command to learn how the EtherChannel links are configured. Verify that the switches are configured as shown in the documentation.</w:t>
      </w:r>
    </w:p>
    <w:p w:rsidR="00BF1BE8" w:rsidRDefault="00BF1BE8" w:rsidP="00BF1BE8">
      <w:pPr>
        <w:pStyle w:val="Heading3"/>
      </w:pPr>
      <w:r>
        <w:t>Correct port channel assignments.</w:t>
      </w:r>
    </w:p>
    <w:p w:rsidR="00BF1BE8" w:rsidRDefault="00BF1BE8" w:rsidP="00BF1BE8">
      <w:pPr>
        <w:pStyle w:val="BodyTextL25"/>
      </w:pPr>
      <w:r>
        <w:t>Correct any switch ports that are not assigned to the correct EtherChannel port.</w:t>
      </w:r>
    </w:p>
    <w:p w:rsidR="00BF1BE8" w:rsidRDefault="00BF1BE8" w:rsidP="00BF1BE8">
      <w:pPr>
        <w:pStyle w:val="Heading2"/>
        <w:rPr>
          <w:lang w:eastAsia="zh-CN"/>
        </w:rPr>
      </w:pPr>
      <w:r>
        <w:rPr>
          <w:lang w:eastAsia="zh-CN"/>
        </w:rPr>
        <w:t>Identify and Correct Port Channel Protocol Issues</w:t>
      </w:r>
    </w:p>
    <w:p w:rsidR="00BF1BE8" w:rsidRDefault="00BF1BE8" w:rsidP="00BF1BE8">
      <w:pPr>
        <w:pStyle w:val="Heading3"/>
      </w:pPr>
      <w:r>
        <w:t>Identify protocol issues.</w:t>
      </w:r>
    </w:p>
    <w:p w:rsidR="00BF1BE8" w:rsidRDefault="00BF1BE8" w:rsidP="00BF1BE8">
      <w:pPr>
        <w:pStyle w:val="BodyTextL25"/>
      </w:pPr>
      <w:r>
        <w:t>In 2000, the IEEE released 802.3ad (LACP), which is an open standard version of EtherChannel. For compatibility reasons, the network design team chose to use LACP across the network. The design team has made it a requirement that all ports that participate in EtherChannel need to actively negotiate the link as LACP. Verify that the physical ports are configured as indicated in the topology and Port Channel Table.</w:t>
      </w:r>
    </w:p>
    <w:p w:rsidR="00BF1BE8" w:rsidRDefault="00BF1BE8" w:rsidP="00BF1BE8">
      <w:pPr>
        <w:pStyle w:val="Heading3"/>
      </w:pPr>
      <w:r>
        <w:t>Correct Protocol issues.</w:t>
      </w:r>
    </w:p>
    <w:p w:rsidR="00BF1BE8" w:rsidRDefault="00BF1BE8" w:rsidP="00835189">
      <w:pPr>
        <w:pStyle w:val="SubStepAlpha"/>
      </w:pPr>
      <w:r>
        <w:t>Correct any switch ports that are not negotiating using LACP.</w:t>
      </w:r>
    </w:p>
    <w:p w:rsidR="00BF1BE8" w:rsidRDefault="00BF1BE8" w:rsidP="00835189">
      <w:pPr>
        <w:pStyle w:val="SubStepAlpha"/>
      </w:pPr>
      <w:r w:rsidRPr="00E53EA8">
        <w:t xml:space="preserve">Reissue the </w:t>
      </w:r>
      <w:r w:rsidRPr="00E53EA8">
        <w:rPr>
          <w:b/>
        </w:rPr>
        <w:t xml:space="preserve">show </w:t>
      </w:r>
      <w:proofErr w:type="spellStart"/>
      <w:r w:rsidRPr="00E53EA8">
        <w:rPr>
          <w:b/>
        </w:rPr>
        <w:t>etherchannel</w:t>
      </w:r>
      <w:proofErr w:type="spellEnd"/>
      <w:r w:rsidRPr="00E53EA8">
        <w:rPr>
          <w:b/>
        </w:rPr>
        <w:t xml:space="preserve"> summary</w:t>
      </w:r>
      <w:r w:rsidRPr="00E53EA8">
        <w:t xml:space="preserve"> command to verify that all EtherChannel links are </w:t>
      </w:r>
      <w:r>
        <w:t xml:space="preserve">now </w:t>
      </w:r>
      <w:r w:rsidRPr="00E53EA8">
        <w:t>correctly configured.</w:t>
      </w:r>
    </w:p>
    <w:p w:rsidR="00BF1BE8" w:rsidRDefault="005C66F9" w:rsidP="000860E9">
      <w:pPr>
        <w:pStyle w:val="ConfigWindow"/>
      </w:pPr>
      <w:r>
        <w:t>End of Document</w:t>
      </w:r>
    </w:p>
    <w:sectPr w:rsidR="00BF1BE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A26" w:rsidRDefault="00011A26" w:rsidP="00710659">
      <w:pPr>
        <w:spacing w:after="0" w:line="240" w:lineRule="auto"/>
      </w:pPr>
      <w:r>
        <w:separator/>
      </w:r>
    </w:p>
    <w:p w:rsidR="00011A26" w:rsidRDefault="00011A26"/>
  </w:endnote>
  <w:endnote w:type="continuationSeparator" w:id="0">
    <w:p w:rsidR="00011A26" w:rsidRDefault="00011A26" w:rsidP="00710659">
      <w:pPr>
        <w:spacing w:after="0" w:line="240" w:lineRule="auto"/>
      </w:pPr>
      <w:r>
        <w:continuationSeparator/>
      </w:r>
    </w:p>
    <w:p w:rsidR="00011A26" w:rsidRDefault="00011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D502A">
          <w:t>2017</w:t>
        </w:r>
      </w:sdtContent>
    </w:sdt>
    <w:r>
      <w:t xml:space="preserve"> - </w:t>
    </w:r>
    <w:r>
      <w:fldChar w:fldCharType="begin"/>
    </w:r>
    <w:r>
      <w:instrText xml:space="preserve"> SAVEDATE  \@ "yyyy"  \* MERGEFORMAT </w:instrText>
    </w:r>
    <w:r>
      <w:fldChar w:fldCharType="separate"/>
    </w:r>
    <w:r w:rsidR="000D328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BE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D328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A26" w:rsidRDefault="00011A26" w:rsidP="00710659">
      <w:pPr>
        <w:spacing w:after="0" w:line="240" w:lineRule="auto"/>
      </w:pPr>
      <w:r>
        <w:separator/>
      </w:r>
    </w:p>
    <w:p w:rsidR="00011A26" w:rsidRDefault="00011A26"/>
  </w:footnote>
  <w:footnote w:type="continuationSeparator" w:id="0">
    <w:p w:rsidR="00011A26" w:rsidRDefault="00011A26" w:rsidP="00710659">
      <w:pPr>
        <w:spacing w:after="0" w:line="240" w:lineRule="auto"/>
      </w:pPr>
      <w:r>
        <w:continuationSeparator/>
      </w:r>
    </w:p>
    <w:p w:rsidR="00011A26" w:rsidRDefault="00011A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F1BE8" w:rsidP="008402F2">
        <w:pPr>
          <w:pStyle w:val="PageHead"/>
        </w:pPr>
        <w:r>
          <w:t>Packet Tracer - Troubleshoot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A7739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E8"/>
    <w:rsid w:val="00001BDF"/>
    <w:rsid w:val="0000380F"/>
    <w:rsid w:val="00004175"/>
    <w:rsid w:val="000059C9"/>
    <w:rsid w:val="00011A26"/>
    <w:rsid w:val="00012C22"/>
    <w:rsid w:val="000160F7"/>
    <w:rsid w:val="00016D5B"/>
    <w:rsid w:val="00016F30"/>
    <w:rsid w:val="0002047C"/>
    <w:rsid w:val="00021B9A"/>
    <w:rsid w:val="000242D6"/>
    <w:rsid w:val="00024EE5"/>
    <w:rsid w:val="00041AF6"/>
    <w:rsid w:val="00044E62"/>
    <w:rsid w:val="00046B1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0E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28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606"/>
    <w:rsid w:val="00201928"/>
    <w:rsid w:val="00203E26"/>
    <w:rsid w:val="0020449C"/>
    <w:rsid w:val="00207B8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02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3A6"/>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90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C0A"/>
    <w:rsid w:val="005C66F9"/>
    <w:rsid w:val="005C6DE5"/>
    <w:rsid w:val="005D2B29"/>
    <w:rsid w:val="005D2CF4"/>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255"/>
    <w:rsid w:val="00705FEC"/>
    <w:rsid w:val="00710659"/>
    <w:rsid w:val="0071147A"/>
    <w:rsid w:val="0071185D"/>
    <w:rsid w:val="00721E01"/>
    <w:rsid w:val="007222AD"/>
    <w:rsid w:val="007267CF"/>
    <w:rsid w:val="00726BC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C9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CDD"/>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8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09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4C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FC1"/>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1BE8"/>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B32"/>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5A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32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5418E"/>
  <w15:docId w15:val="{C4397538-B5BB-43F9-BD09-CB87A93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1BE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46B1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B1D"/>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06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B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7EFC41BB1144B7A7F93B65067A1551"/>
        <w:category>
          <w:name w:val="General"/>
          <w:gallery w:val="placeholder"/>
        </w:category>
        <w:types>
          <w:type w:val="bbPlcHdr"/>
        </w:types>
        <w:behaviors>
          <w:behavior w:val="content"/>
        </w:behaviors>
        <w:guid w:val="{5CDD1EA5-101C-49E7-9CC1-34B6740A1E8E}"/>
      </w:docPartPr>
      <w:docPartBody>
        <w:p w:rsidR="00E614B7" w:rsidRDefault="005E72A0">
          <w:pPr>
            <w:pStyle w:val="2B7EFC41BB1144B7A7F93B65067A15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A0"/>
    <w:rsid w:val="00233CED"/>
    <w:rsid w:val="005E72A0"/>
    <w:rsid w:val="00B64D07"/>
    <w:rsid w:val="00E6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7EFC41BB1144B7A7F93B65067A1551">
    <w:name w:val="2B7EFC41BB1144B7A7F93B65067A1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F9731-5CBC-4CF9-97C2-617AB7A9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Packet Tracer - Troubleshoot EtherChannel</vt:lpstr>
    </vt:vector>
  </TitlesOfParts>
  <Company>Cisco Systems, Inc.</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EtherChannel</dc:title>
  <dc:creator>SP</dc:creator>
  <dc:description>2017</dc:description>
  <cp:lastModifiedBy>Suk-Yi Pennock -X (spennock - UNICON INC at Cisco)</cp:lastModifiedBy>
  <cp:revision>3</cp:revision>
  <dcterms:created xsi:type="dcterms:W3CDTF">2019-12-02T14:04:00Z</dcterms:created>
  <dcterms:modified xsi:type="dcterms:W3CDTF">2019-12-02T14:06:00Z</dcterms:modified>
</cp:coreProperties>
</file>