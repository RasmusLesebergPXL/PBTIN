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83560F" w:rsidP="00EF707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w:rsidR="00112121" w:rsidRPr="000B0C00" w:rsidRDefault="00112121" w:rsidP="00112121">
      <w:pPr>
        <w:pStyle w:val="Heading1"/>
        <w:numPr>
          <w:ilvl w:val="0"/>
          <w:numId w:val="0"/>
        </w:numPr>
      </w:pPr>
      <w:r w:rsidRPr="000B0C00">
        <w:t>Addressing Table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430"/>
        <w:gridCol w:w="2523"/>
        <w:gridCol w:w="2430"/>
      </w:tblGrid>
      <w:tr w:rsidR="00112121" w:rsidRPr="000B0C00" w:rsidTr="00894F19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:rsidR="00112121" w:rsidRPr="006E6581" w:rsidRDefault="00112121" w:rsidP="00112121">
      <w:pPr>
        <w:pStyle w:val="Heading1"/>
        <w:numPr>
          <w:ilvl w:val="0"/>
          <w:numId w:val="3"/>
        </w:numPr>
      </w:pPr>
      <w:r w:rsidRPr="00BB73FF">
        <w:t>Objective</w:t>
      </w:r>
    </w:p>
    <w:p w:rsidR="00112121" w:rsidRDefault="00112121" w:rsidP="00112121">
      <w:pPr>
        <w:pStyle w:val="BodyTextL25Bold"/>
      </w:pPr>
      <w:r>
        <w:t>Part 1: Configure Port Security</w:t>
      </w:r>
    </w:p>
    <w:p w:rsidR="00112121" w:rsidRPr="004C0909" w:rsidRDefault="00112121" w:rsidP="00112121">
      <w:pPr>
        <w:pStyle w:val="BodyTextL25Bold"/>
      </w:pPr>
      <w:r>
        <w:t>Part 2: Verify Port Security</w:t>
      </w:r>
    </w:p>
    <w:p w:rsidR="00112121" w:rsidRPr="00C07FD9" w:rsidRDefault="00112121" w:rsidP="00112121">
      <w:pPr>
        <w:pStyle w:val="Heading1"/>
        <w:numPr>
          <w:ilvl w:val="0"/>
          <w:numId w:val="3"/>
        </w:numPr>
      </w:pPr>
      <w:r>
        <w:t>Background</w:t>
      </w:r>
    </w:p>
    <w:p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:rsidR="00112121" w:rsidRDefault="00112121" w:rsidP="00112121">
      <w:pPr>
        <w:pStyle w:val="Heading2"/>
      </w:pPr>
      <w:r>
        <w:t>Configure Port Security</w:t>
      </w:r>
    </w:p>
    <w:p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:rsidR="00E55CEF" w:rsidRDefault="00E55CEF" w:rsidP="00E55CEF">
      <w:pPr>
        <w:pStyle w:val="ConfigWindow"/>
      </w:pPr>
      <w:r>
        <w:t>Open Configuration Window</w:t>
      </w:r>
    </w:p>
    <w:p w:rsidR="00112121" w:rsidRDefault="00112121" w:rsidP="00D91680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:rsidR="00112121" w:rsidRPr="0025065C" w:rsidRDefault="00112121" w:rsidP="00112121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switchport port-security</w:t>
      </w:r>
    </w:p>
    <w:p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:rsidR="00112121" w:rsidRPr="0025065C" w:rsidRDefault="00112121" w:rsidP="00112121">
      <w:pPr>
        <w:pStyle w:val="CMD"/>
      </w:pPr>
      <w:r w:rsidRPr="0025065C">
        <w:t>S1(config-if-</w:t>
      </w:r>
      <w:proofErr w:type="gramStart"/>
      <w:r w:rsidRPr="0025065C">
        <w:t>range)#</w:t>
      </w:r>
      <w:proofErr w:type="gramEnd"/>
      <w:r w:rsidRPr="0025065C">
        <w:t xml:space="preserve"> </w:t>
      </w:r>
      <w:r w:rsidRPr="0025065C">
        <w:rPr>
          <w:b/>
        </w:rPr>
        <w:t>switchport port-security maximum 1</w:t>
      </w:r>
    </w:p>
    <w:p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:rsidR="00112121" w:rsidRPr="007F2269" w:rsidRDefault="00112121" w:rsidP="00112121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mac-address sticky</w:t>
      </w:r>
    </w:p>
    <w:p w:rsidR="00112121" w:rsidRDefault="00112121" w:rsidP="00112121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:rsidR="00112121" w:rsidRPr="007F2269" w:rsidRDefault="00112121" w:rsidP="00112121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violation restrict</w:t>
      </w:r>
    </w:p>
    <w:p w:rsidR="00112121" w:rsidRPr="00FB0BF3" w:rsidRDefault="00112121" w:rsidP="00112121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:rsidR="00112121" w:rsidRPr="007F2269" w:rsidRDefault="00112121" w:rsidP="00112121">
      <w:pPr>
        <w:pStyle w:val="CMD"/>
        <w:rPr>
          <w:b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interface range f0/3 - 24 , g0/1 - 2</w:t>
      </w:r>
    </w:p>
    <w:p w:rsidR="00112121" w:rsidRPr="0025065C" w:rsidRDefault="00112121" w:rsidP="00112121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shutdown</w:t>
      </w:r>
    </w:p>
    <w:p w:rsidR="00112121" w:rsidRDefault="00112121" w:rsidP="00112121">
      <w:pPr>
        <w:pStyle w:val="Heading2"/>
      </w:pPr>
      <w:r>
        <w:t>Verify Port Security</w:t>
      </w:r>
    </w:p>
    <w:p w:rsidR="00112121" w:rsidRDefault="00112121" w:rsidP="00112121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:rsidR="00112121" w:rsidRDefault="00112121" w:rsidP="00112121">
      <w:pPr>
        <w:pStyle w:val="SubStepAlpha"/>
      </w:pPr>
      <w:r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:rsidR="00112121" w:rsidRPr="007F2269" w:rsidRDefault="00112121" w:rsidP="00112121">
      <w:pPr>
        <w:pStyle w:val="CMD"/>
        <w:rPr>
          <w:rStyle w:val="DevConfigGray"/>
        </w:rPr>
      </w:pPr>
      <w:r w:rsidRPr="007F2269">
        <w:lastRenderedPageBreak/>
        <w:t xml:space="preserve">S1# </w:t>
      </w:r>
      <w:r w:rsidRPr="007F2269">
        <w:rPr>
          <w:b/>
        </w:rPr>
        <w:t>show run | begin interface</w:t>
      </w:r>
    </w:p>
    <w:p w:rsidR="00112121" w:rsidRDefault="00112121" w:rsidP="00112121">
      <w:pPr>
        <w:pStyle w:val="SubStepAlpha"/>
      </w:pPr>
      <w:r>
        <w:t>Use port-security show commands to display configuration information.</w:t>
      </w:r>
    </w:p>
    <w:p w:rsidR="00112121" w:rsidRPr="007F2269" w:rsidRDefault="00112121" w:rsidP="00112121">
      <w:pPr>
        <w:pStyle w:val="CMD"/>
        <w:rPr>
          <w:b/>
        </w:rPr>
      </w:pPr>
      <w:r w:rsidRPr="007F2269">
        <w:t>S1#</w:t>
      </w:r>
      <w:r w:rsidRPr="007F2269">
        <w:rPr>
          <w:b/>
        </w:rPr>
        <w:t xml:space="preserve"> show port-security</w:t>
      </w:r>
    </w:p>
    <w:p w:rsidR="00112121" w:rsidRPr="0025065C" w:rsidRDefault="00112121" w:rsidP="00112121">
      <w:pPr>
        <w:pStyle w:val="CMD"/>
        <w:rPr>
          <w:rStyle w:val="DevConfigGray"/>
        </w:rPr>
      </w:pPr>
      <w:r w:rsidRPr="007F2269">
        <w:t>S1#</w:t>
      </w:r>
      <w:r w:rsidRPr="007F2269">
        <w:rPr>
          <w:b/>
        </w:rPr>
        <w:t xml:space="preserve"> show port-security address</w:t>
      </w:r>
    </w:p>
    <w:p w:rsidR="00112121" w:rsidRDefault="00112121" w:rsidP="00112121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w:rsidR="00112121" w:rsidRPr="0059440A" w:rsidRDefault="00112121" w:rsidP="00112121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:rsidR="00112121" w:rsidRDefault="00112121" w:rsidP="00112121">
      <w:pPr>
        <w:pStyle w:val="SubStepAlpha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:rsidR="00E55CEF" w:rsidRDefault="00E55CEF" w:rsidP="00E55CEF">
      <w:pPr>
        <w:pStyle w:val="ConfigWindow"/>
        <w:rPr>
          <w:b/>
        </w:rPr>
      </w:pPr>
      <w:r>
        <w:t>Close Configuration Window</w:t>
      </w:r>
    </w:p>
    <w:p w:rsidR="00112121" w:rsidRDefault="00112121" w:rsidP="00E55CEF">
      <w:pPr>
        <w:pStyle w:val="Heading3"/>
      </w:pPr>
      <w:r>
        <w:t>Question:</w:t>
      </w:r>
    </w:p>
    <w:p w:rsidR="00112121" w:rsidRDefault="00112121" w:rsidP="00E55CEF">
      <w:pPr>
        <w:pStyle w:val="BodyTextL50"/>
        <w:spacing w:before="0"/>
      </w:pPr>
      <w:r>
        <w:t>How many violations have occurred?</w:t>
      </w:r>
    </w:p>
    <w:p w:rsidR="00112121" w:rsidRDefault="00112121" w:rsidP="00112121">
      <w:pPr>
        <w:pStyle w:val="AnswerLineL50"/>
      </w:pPr>
      <w:r>
        <w:t>Type your ans</w:t>
      </w:r>
      <w:bookmarkStart w:id="0" w:name="_GoBack"/>
      <w:bookmarkEnd w:id="0"/>
      <w:r>
        <w:t>wers here.</w:t>
      </w:r>
    </w:p>
    <w:p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:rsidR="00112121" w:rsidRDefault="00112121" w:rsidP="00E55CEF">
      <w:pPr>
        <w:pStyle w:val="Heading3"/>
      </w:pPr>
      <w:r>
        <w:t>Question:</w:t>
      </w:r>
    </w:p>
    <w:p w:rsidR="00112121" w:rsidRDefault="00112121" w:rsidP="00E55CEF">
      <w:pPr>
        <w:pStyle w:val="BodyTextL50"/>
        <w:spacing w:before="0"/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w:rsidR="00112121" w:rsidRDefault="00112121" w:rsidP="006B05FB">
      <w:pPr>
        <w:pStyle w:val="AnswerLineL50"/>
        <w:spacing w:after="360"/>
      </w:pPr>
      <w:r>
        <w:t>Type your answers here.</w:t>
      </w:r>
    </w:p>
    <w:p w:rsidR="00112121" w:rsidRPr="005F1C92" w:rsidRDefault="005F1C92" w:rsidP="005F1C92">
      <w:pPr>
        <w:pStyle w:val="ConfigWindow"/>
      </w:pPr>
      <w:r w:rsidRPr="005F1C92">
        <w:t>End of Document</w:t>
      </w:r>
    </w:p>
    <w:sectPr w:rsidR="00112121" w:rsidRPr="005F1C9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60F" w:rsidRDefault="0083560F" w:rsidP="00710659">
      <w:pPr>
        <w:spacing w:after="0" w:line="240" w:lineRule="auto"/>
      </w:pPr>
      <w:r>
        <w:separator/>
      </w:r>
    </w:p>
    <w:p w:rsidR="0083560F" w:rsidRDefault="0083560F"/>
  </w:endnote>
  <w:endnote w:type="continuationSeparator" w:id="0">
    <w:p w:rsidR="0083560F" w:rsidRDefault="0083560F" w:rsidP="00710659">
      <w:pPr>
        <w:spacing w:after="0" w:line="240" w:lineRule="auto"/>
      </w:pPr>
      <w:r>
        <w:continuationSeparator/>
      </w:r>
    </w:p>
    <w:p w:rsidR="0083560F" w:rsidRDefault="00835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B05F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B05F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60F" w:rsidRDefault="0083560F" w:rsidP="00710659">
      <w:pPr>
        <w:spacing w:after="0" w:line="240" w:lineRule="auto"/>
      </w:pPr>
      <w:r>
        <w:separator/>
      </w:r>
    </w:p>
    <w:p w:rsidR="0083560F" w:rsidRDefault="0083560F"/>
  </w:footnote>
  <w:footnote w:type="continuationSeparator" w:id="0">
    <w:p w:rsidR="0083560F" w:rsidRDefault="0083560F" w:rsidP="00710659">
      <w:pPr>
        <w:spacing w:after="0" w:line="240" w:lineRule="auto"/>
      </w:pPr>
      <w:r>
        <w:continuationSeparator/>
      </w:r>
    </w:p>
    <w:p w:rsidR="0083560F" w:rsidRDefault="00835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640A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3560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B5A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8F29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E524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524E5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E524E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524E5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B05F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524E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524E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524E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524E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524E5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62266"/>
    <w:rsid w:val="00442E0A"/>
    <w:rsid w:val="008B6F3C"/>
    <w:rsid w:val="008F225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DE2C8-8653-42F3-9B7B-D0AC4AAF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Suk-Yi Pennock -X (spennock - UNICON INC at Cisco)</cp:lastModifiedBy>
  <cp:revision>3</cp:revision>
  <dcterms:created xsi:type="dcterms:W3CDTF">2019-12-01T20:45:00Z</dcterms:created>
  <dcterms:modified xsi:type="dcterms:W3CDTF">2019-12-01T20:46:00Z</dcterms:modified>
</cp:coreProperties>
</file>